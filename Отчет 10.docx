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598"/>
      </w:tblGrid>
      <w:tr w:rsidR="001D04E2" w:rsidRPr="000A76A4" w:rsidTr="001B6AEB">
        <w:trPr>
          <w:cantSplit/>
          <w:trHeight w:val="180"/>
          <w:jc w:val="center"/>
        </w:trPr>
        <w:tc>
          <w:tcPr>
            <w:tcW w:w="9598" w:type="dxa"/>
          </w:tcPr>
          <w:p w:rsidR="001D04E2" w:rsidRPr="004328B3" w:rsidRDefault="001D04E2" w:rsidP="006C4C61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0A76A4">
              <w:rPr>
                <w:caps/>
                <w:noProof/>
                <w:color w:val="000000"/>
                <w:sz w:val="20"/>
                <w:szCs w:val="20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alt="A picture containing diagramDescription automatically generated" style="width:47.25pt;height:54pt;visibility:visible">
                  <v:imagedata r:id="rId7" o:title=""/>
                </v:shape>
              </w:pict>
            </w:r>
          </w:p>
        </w:tc>
      </w:tr>
      <w:tr w:rsidR="001D04E2" w:rsidRPr="000A76A4" w:rsidTr="001B6AEB">
        <w:trPr>
          <w:cantSplit/>
          <w:trHeight w:val="180"/>
          <w:jc w:val="center"/>
        </w:trPr>
        <w:tc>
          <w:tcPr>
            <w:tcW w:w="9598" w:type="dxa"/>
          </w:tcPr>
          <w:p w:rsidR="001D04E2" w:rsidRPr="004328B3" w:rsidRDefault="001D04E2" w:rsidP="006C4C6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4328B3">
              <w:rPr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1D04E2" w:rsidRPr="000A76A4" w:rsidTr="001B6AEB">
        <w:trPr>
          <w:cantSplit/>
          <w:trHeight w:val="2146"/>
          <w:jc w:val="center"/>
        </w:trPr>
        <w:tc>
          <w:tcPr>
            <w:tcW w:w="9598" w:type="dxa"/>
          </w:tcPr>
          <w:p w:rsidR="001D04E2" w:rsidRPr="004328B3" w:rsidRDefault="001D04E2" w:rsidP="006C4C61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0" w:name="_Toc65857059"/>
            <w:bookmarkStart w:id="1" w:name="_Toc65857484"/>
            <w:r w:rsidRPr="004328B3">
              <w:rPr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1D04E2" w:rsidRPr="004328B3" w:rsidRDefault="001D04E2" w:rsidP="006C4C61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2" w:name="_Toc65857060"/>
            <w:bookmarkStart w:id="3" w:name="_Toc65857485"/>
            <w:r w:rsidRPr="004328B3">
              <w:rPr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  <w:bookmarkEnd w:id="2"/>
            <w:bookmarkEnd w:id="3"/>
          </w:p>
          <w:p w:rsidR="001D04E2" w:rsidRPr="004328B3" w:rsidRDefault="001D04E2" w:rsidP="006C4C61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4" w:name="_Toc65857061"/>
            <w:bookmarkStart w:id="5" w:name="_Toc65857486"/>
            <w:r w:rsidRPr="004328B3">
              <w:rPr>
                <w:b/>
                <w:bCs/>
                <w:kern w:val="32"/>
                <w:sz w:val="24"/>
                <w:szCs w:val="32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1D04E2" w:rsidRPr="004328B3" w:rsidRDefault="001D04E2" w:rsidP="006C4C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rPr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6" w:name="_Toc65857062"/>
            <w:bookmarkStart w:id="7" w:name="_Toc65857487"/>
            <w:r w:rsidRPr="004328B3">
              <w:rPr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  <w:bookmarkEnd w:id="6"/>
            <w:bookmarkEnd w:id="7"/>
          </w:p>
          <w:p w:rsidR="001D04E2" w:rsidRPr="004328B3" w:rsidRDefault="001D04E2" w:rsidP="006C4C6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</w:r>
            <w:r w:rsidRPr="00A02CAC">
              <w:rPr>
                <w:noProof/>
                <w:sz w:val="20"/>
                <w:szCs w:val="20"/>
                <w:lang w:eastAsia="ru-RU"/>
              </w:rPr>
              <w:pict>
                <v:group id="Canvas 2" o:spid="_x0000_s1026" editas="canvas" style="width:459pt;height:27pt;mso-position-horizontal-relative:char;mso-position-vertical-relative:line" coordsize="58293,3429"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" strokeweight="3pt">
                    <v:stroke linestyle="thinThin"/>
                    <o:lock v:ext="edit" shapetype="f"/>
                  </v:line>
                  <w10:anchorlock/>
                </v:group>
              </w:pict>
            </w:r>
          </w:p>
        </w:tc>
      </w:tr>
    </w:tbl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1D04E2" w:rsidRPr="00DE39E4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Cs/>
          <w:sz w:val="24"/>
          <w:szCs w:val="24"/>
          <w:lang w:eastAsia="ru-RU"/>
        </w:rPr>
      </w:pPr>
      <w:r w:rsidRPr="004328B3">
        <w:rPr>
          <w:bCs/>
          <w:sz w:val="24"/>
          <w:szCs w:val="24"/>
          <w:lang w:eastAsia="ru-RU"/>
        </w:rPr>
        <w:t xml:space="preserve">Отчет по выполнению </w:t>
      </w:r>
      <w:r>
        <w:rPr>
          <w:bCs/>
          <w:sz w:val="24"/>
          <w:szCs w:val="24"/>
          <w:lang w:eastAsia="ru-RU"/>
        </w:rPr>
        <w:t>практических заданий</w:t>
      </w:r>
    </w:p>
    <w:p w:rsidR="001D04E2" w:rsidRPr="00DE39E4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ru-RU"/>
        </w:rPr>
      </w:pPr>
      <w:r w:rsidRPr="00DE39E4">
        <w:rPr>
          <w:sz w:val="24"/>
          <w:szCs w:val="24"/>
          <w:lang w:eastAsia="ru-RU"/>
        </w:rPr>
        <w:t>по дисциплине</w:t>
      </w:r>
      <w:r w:rsidRPr="00DE39E4">
        <w:rPr>
          <w:b/>
          <w:bCs/>
          <w:sz w:val="24"/>
          <w:szCs w:val="24"/>
          <w:lang w:eastAsia="ru-RU"/>
        </w:rPr>
        <w:t xml:space="preserve"> </w:t>
      </w:r>
      <w:r>
        <w:rPr>
          <w:b/>
          <w:bCs/>
          <w:sz w:val="24"/>
          <w:szCs w:val="24"/>
          <w:lang w:eastAsia="ru-RU"/>
        </w:rPr>
        <w:t>«</w:t>
      </w:r>
      <w:r w:rsidRPr="00DE39E4">
        <w:rPr>
          <w:b/>
          <w:bCs/>
          <w:sz w:val="24"/>
          <w:szCs w:val="24"/>
          <w:lang w:eastAsia="ru-RU"/>
        </w:rPr>
        <w:t>Структуры и алгоритмы обработки данных</w:t>
      </w:r>
      <w:r>
        <w:rPr>
          <w:b/>
          <w:bCs/>
          <w:sz w:val="24"/>
          <w:szCs w:val="24"/>
          <w:lang w:eastAsia="ru-RU"/>
        </w:rPr>
        <w:t>»</w:t>
      </w: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1D04E2" w:rsidRPr="006C4C61" w:rsidRDefault="001D04E2" w:rsidP="006C4C61">
      <w:pPr>
        <w:widowControl w:val="0"/>
        <w:shd w:val="clear" w:color="auto" w:fill="FFFFFF"/>
        <w:autoSpaceDE w:val="0"/>
        <w:autoSpaceDN w:val="0"/>
        <w:adjustRightInd w:val="0"/>
        <w:ind w:left="4536" w:firstLine="567"/>
        <w:rPr>
          <w:sz w:val="24"/>
          <w:szCs w:val="24"/>
          <w:u w:val="single"/>
          <w:lang w:eastAsia="ru-RU"/>
        </w:rPr>
      </w:pPr>
      <w:r w:rsidRPr="004328B3">
        <w:rPr>
          <w:sz w:val="24"/>
          <w:szCs w:val="24"/>
          <w:lang w:eastAsia="ru-RU"/>
        </w:rPr>
        <w:t>Выполнил студент</w:t>
      </w:r>
      <w:r w:rsidRPr="004328B3">
        <w:rPr>
          <w:sz w:val="24"/>
          <w:szCs w:val="24"/>
          <w:lang w:eastAsia="ru-RU"/>
        </w:rPr>
        <w:tab/>
      </w:r>
      <w:r w:rsidRPr="004328B3"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Хречко С.В.</w:t>
      </w: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4328B3">
        <w:rPr>
          <w:sz w:val="24"/>
          <w:szCs w:val="24"/>
          <w:lang w:eastAsia="ru-RU"/>
        </w:rPr>
        <w:t xml:space="preserve">                                                   </w:t>
      </w: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ind w:left="6237"/>
        <w:rPr>
          <w:sz w:val="24"/>
          <w:szCs w:val="24"/>
          <w:u w:val="single"/>
          <w:lang w:eastAsia="ru-RU"/>
        </w:rPr>
      </w:pPr>
      <w:r w:rsidRPr="004328B3">
        <w:rPr>
          <w:sz w:val="24"/>
          <w:szCs w:val="24"/>
          <w:lang w:eastAsia="ru-RU"/>
        </w:rPr>
        <w:t>группа</w:t>
      </w:r>
      <w:r w:rsidRPr="004328B3">
        <w:rPr>
          <w:sz w:val="24"/>
          <w:szCs w:val="24"/>
          <w:lang w:eastAsia="ru-RU"/>
        </w:rPr>
        <w:tab/>
      </w:r>
      <w:r w:rsidRPr="004328B3"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ИКБО-08</w:t>
      </w:r>
      <w:r w:rsidRPr="004328B3">
        <w:rPr>
          <w:sz w:val="24"/>
          <w:szCs w:val="24"/>
          <w:u w:val="single"/>
          <w:lang w:eastAsia="ru-RU"/>
        </w:rPr>
        <w:t>-2</w:t>
      </w:r>
      <w:r>
        <w:rPr>
          <w:sz w:val="24"/>
          <w:szCs w:val="24"/>
          <w:u w:val="single"/>
          <w:lang w:eastAsia="ru-RU"/>
        </w:rPr>
        <w:t>1</w:t>
      </w: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1D04E2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1D04E2" w:rsidRDefault="001D04E2" w:rsidP="006C4C61"/>
    <w:p w:rsidR="001D04E2" w:rsidRPr="004328B3" w:rsidRDefault="001D04E2" w:rsidP="006C4C6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ru-RU"/>
        </w:rPr>
      </w:pPr>
      <w:r w:rsidRPr="004328B3">
        <w:rPr>
          <w:b/>
          <w:bCs/>
          <w:sz w:val="24"/>
          <w:szCs w:val="24"/>
          <w:lang w:eastAsia="ru-RU"/>
        </w:rPr>
        <w:t>Москва 202</w:t>
      </w:r>
      <w:r>
        <w:rPr>
          <w:b/>
          <w:bCs/>
          <w:sz w:val="24"/>
          <w:szCs w:val="24"/>
          <w:lang w:eastAsia="ru-RU"/>
        </w:rPr>
        <w:t>2</w:t>
      </w:r>
    </w:p>
    <w:p w:rsidR="001D04E2" w:rsidRDefault="001D04E2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1D04E2" w:rsidRDefault="001D04E2">
      <w:pPr>
        <w:rPr>
          <w:noProof/>
        </w:rPr>
      </w:pPr>
      <w:bookmarkStart w:id="8" w:name="_Toc65857488"/>
      <w:r>
        <w:t>Содержание</w:t>
      </w:r>
      <w:bookmarkEnd w:id="8"/>
      <w:r>
        <w:rPr>
          <w:rFonts w:eastAsia="Times New Roman"/>
          <w:b/>
          <w:bCs/>
          <w:sz w:val="32"/>
          <w:szCs w:val="32"/>
        </w:rPr>
        <w:fldChar w:fldCharType="begin"/>
      </w:r>
      <w:r>
        <w:rPr>
          <w:rFonts w:eastAsia="Times New Roman"/>
          <w:b/>
          <w:bCs/>
          <w:sz w:val="32"/>
          <w:szCs w:val="32"/>
        </w:rPr>
        <w:instrText xml:space="preserve"> TOC \o "1-3" \h \z \u </w:instrText>
      </w:r>
      <w:r>
        <w:rPr>
          <w:rFonts w:eastAsia="Times New Roman"/>
          <w:b/>
          <w:bCs/>
          <w:sz w:val="32"/>
          <w:szCs w:val="32"/>
        </w:rPr>
        <w:fldChar w:fldCharType="separate"/>
      </w:r>
    </w:p>
    <w:p w:rsidR="001D04E2" w:rsidRDefault="001D04E2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5075" w:history="1">
        <w:r w:rsidRPr="00F56676">
          <w:rPr>
            <w:rStyle w:val="Hyperlink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_Toc104475075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04E2" w:rsidRDefault="001D04E2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5076" w:history="1">
        <w:r w:rsidRPr="00F56676">
          <w:rPr>
            <w:rStyle w:val="Hyperlink"/>
            <w:noProof/>
          </w:rPr>
          <w:t>Задание. Номер варианта &lt;27&gt;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_Toc104475076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04E2" w:rsidRDefault="001D04E2">
      <w:pPr>
        <w:pStyle w:val="TOC2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104475077" w:history="1">
        <w:r w:rsidRPr="00F56676">
          <w:rPr>
            <w:rStyle w:val="Hyperlink"/>
            <w:noProof/>
          </w:rPr>
          <w:t>Вывод по заданию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_Toc104475077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04E2" w:rsidRDefault="001D04E2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5078" w:history="1">
        <w:r w:rsidRPr="00F56676">
          <w:rPr>
            <w:rStyle w:val="Hyperlink"/>
            <w:noProof/>
          </w:rPr>
          <w:t>Общий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_Toc104475078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04E2" w:rsidRDefault="001D04E2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5079" w:history="1">
        <w:r w:rsidRPr="00F56676">
          <w:rPr>
            <w:rStyle w:val="Hyperlink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_Toc104475079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04E2" w:rsidRDefault="001D04E2">
      <w:r>
        <w:rPr>
          <w:rFonts w:eastAsia="Times New Roman"/>
          <w:b/>
          <w:bCs/>
          <w:sz w:val="32"/>
          <w:szCs w:val="32"/>
        </w:rPr>
        <w:fldChar w:fldCharType="end"/>
      </w:r>
    </w:p>
    <w:p w:rsidR="001D04E2" w:rsidRDefault="001D04E2" w:rsidP="0027045D">
      <w:pPr>
        <w:ind w:firstLine="708"/>
        <w:rPr>
          <w:b/>
          <w:szCs w:val="28"/>
        </w:rPr>
      </w:pPr>
    </w:p>
    <w:p w:rsidR="001D04E2" w:rsidRDefault="001D04E2" w:rsidP="0027045D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1D04E2" w:rsidRDefault="001D04E2" w:rsidP="00793E6D">
      <w:pPr>
        <w:pStyle w:val="Heading1"/>
      </w:pPr>
      <w:bookmarkStart w:id="9" w:name="_Toc65857063"/>
      <w:bookmarkStart w:id="10" w:name="_Toc65857489"/>
      <w:bookmarkStart w:id="11" w:name="_Toc104475075"/>
      <w:r w:rsidRPr="00DA3953">
        <w:t>Цель</w:t>
      </w:r>
      <w:r>
        <w:t xml:space="preserve"> работы</w:t>
      </w:r>
      <w:bookmarkEnd w:id="9"/>
      <w:bookmarkEnd w:id="10"/>
      <w:bookmarkEnd w:id="11"/>
    </w:p>
    <w:p w:rsidR="001D04E2" w:rsidRPr="00085D35" w:rsidRDefault="001D04E2" w:rsidP="006C4C61">
      <w:pPr>
        <w:pStyle w:val="ListParagraph"/>
        <w:ind w:left="360"/>
        <w:rPr>
          <w:bCs/>
          <w:szCs w:val="28"/>
          <w:highlight w:val="yellow"/>
        </w:rPr>
      </w:pPr>
      <w:r>
        <w:t>Получить знания и навыки применения алгоритмов поиска в тексте подстрок</w:t>
      </w:r>
      <w:r>
        <w:rPr>
          <w:spacing w:val="-67"/>
        </w:rPr>
        <w:t xml:space="preserve"> </w:t>
      </w:r>
      <w:r>
        <w:t>(образца).</w:t>
      </w:r>
    </w:p>
    <w:p w:rsidR="001D04E2" w:rsidRPr="006C4C61" w:rsidRDefault="001D04E2" w:rsidP="00793E6D">
      <w:pPr>
        <w:pStyle w:val="Heading1"/>
      </w:pPr>
      <w:bookmarkStart w:id="12" w:name="_Toc65857064"/>
      <w:bookmarkStart w:id="13" w:name="_Toc104475076"/>
      <w:r w:rsidRPr="00793E6D">
        <w:t>Задание</w:t>
      </w:r>
      <w:bookmarkEnd w:id="12"/>
      <w:r>
        <w:t xml:space="preserve">. Номер варианта </w:t>
      </w:r>
      <w:r w:rsidRPr="006C4C61">
        <w:t>&lt;</w:t>
      </w:r>
      <w:r>
        <w:t>27</w:t>
      </w:r>
      <w:r w:rsidRPr="006C4C61">
        <w:t>&gt;</w:t>
      </w:r>
      <w:bookmarkEnd w:id="13"/>
    </w:p>
    <w:p w:rsidR="001D04E2" w:rsidRPr="00A82DC7" w:rsidRDefault="001D04E2" w:rsidP="00A82DC7">
      <w:pPr>
        <w:ind w:firstLine="708"/>
        <w:rPr>
          <w:szCs w:val="28"/>
          <w:highlight w:val="yellow"/>
        </w:rPr>
      </w:pPr>
      <w:r>
        <w:t>Разработать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реализовать</w:t>
      </w:r>
      <w:r>
        <w:rPr>
          <w:spacing w:val="-3"/>
        </w:rPr>
        <w:t xml:space="preserve"> </w:t>
      </w:r>
      <w:r>
        <w:t>алгоритм в соответствии с заданием варианта.</w:t>
      </w:r>
    </w:p>
    <w:p w:rsidR="001D04E2" w:rsidRDefault="001D04E2" w:rsidP="00793E6D">
      <w:pPr>
        <w:pStyle w:val="Heading2"/>
        <w:spacing w:before="300" w:after="200"/>
      </w:pPr>
      <w:r w:rsidRPr="00793E6D">
        <w:tab/>
      </w:r>
      <w:bookmarkStart w:id="14" w:name="_Toc65857065"/>
      <w:bookmarkStart w:id="15" w:name="_Toc104475077"/>
      <w:r>
        <w:t>Вывод по заданию</w:t>
      </w:r>
      <w:bookmarkEnd w:id="14"/>
      <w:bookmarkEnd w:id="15"/>
    </w:p>
    <w:p w:rsidR="001D04E2" w:rsidRDefault="001D04E2" w:rsidP="006C4C61">
      <w:r>
        <w:t xml:space="preserve">Код программы выложен на гитхабе – </w:t>
      </w:r>
    </w:p>
    <w:p w:rsidR="001D04E2" w:rsidRPr="006C4C61" w:rsidRDefault="001D04E2" w:rsidP="006C4C61">
      <w:hyperlink r:id="rId8" w:history="1">
        <w:r w:rsidRPr="006C4C61">
          <w:rPr>
            <w:rStyle w:val="Hyperlink"/>
          </w:rPr>
          <w:t>https://github.com/sergkhr/SIAOD/tree/main/textTask</w:t>
        </w:r>
      </w:hyperlink>
    </w:p>
    <w:p w:rsidR="001D04E2" w:rsidRDefault="001D04E2" w:rsidP="00960D66">
      <w:pPr>
        <w:jc w:val="center"/>
        <w:rPr>
          <w:szCs w:val="28"/>
        </w:rPr>
      </w:pPr>
      <w:r w:rsidRPr="001B4C5D">
        <w:rPr>
          <w:szCs w:val="28"/>
        </w:rPr>
        <w:pict>
          <v:shape id="_x0000_i1027" type="#_x0000_t75" style="width:459.75pt;height:90pt">
            <v:imagedata r:id="rId9" o:title=""/>
          </v:shape>
        </w:pict>
      </w:r>
    </w:p>
    <w:p w:rsidR="001D04E2" w:rsidRPr="00793E6D" w:rsidRDefault="001D04E2" w:rsidP="00793E6D">
      <w:pPr>
        <w:tabs>
          <w:tab w:val="left" w:pos="5334"/>
        </w:tabs>
        <w:spacing w:after="160"/>
        <w:jc w:val="center"/>
        <w:rPr>
          <w:b/>
          <w:bCs/>
          <w:sz w:val="24"/>
          <w:szCs w:val="24"/>
        </w:rPr>
      </w:pPr>
      <w:r w:rsidRPr="003D55D8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 xml:space="preserve"> — </w:t>
      </w:r>
      <w:r>
        <w:rPr>
          <w:b/>
          <w:bCs/>
          <w:sz w:val="24"/>
          <w:szCs w:val="24"/>
        </w:rPr>
        <w:t>Работа программы</w:t>
      </w:r>
    </w:p>
    <w:p w:rsidR="001D04E2" w:rsidRPr="00793E6D" w:rsidRDefault="001D04E2" w:rsidP="00793E6D">
      <w:pPr>
        <w:pStyle w:val="Heading1"/>
      </w:pPr>
      <w:bookmarkStart w:id="16" w:name="_Toc65857068"/>
      <w:bookmarkStart w:id="17" w:name="_Toc104475078"/>
      <w:r w:rsidRPr="00793E6D">
        <w:t>Общий вывод</w:t>
      </w:r>
      <w:bookmarkEnd w:id="16"/>
      <w:bookmarkEnd w:id="17"/>
    </w:p>
    <w:p w:rsidR="001D04E2" w:rsidRPr="00793E6D" w:rsidRDefault="001D04E2" w:rsidP="0027045D">
      <w:pPr>
        <w:jc w:val="both"/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>Были изучены способы быстрого поиска образца в тексте, так как сложность линейная, то быстрее сделать просто невозможно.</w:t>
      </w:r>
    </w:p>
    <w:p w:rsidR="001D04E2" w:rsidRPr="006C4C61" w:rsidRDefault="001D04E2" w:rsidP="006C4C61">
      <w:pPr>
        <w:pStyle w:val="Heading1"/>
      </w:pPr>
      <w:bookmarkStart w:id="18" w:name="_Toc65857069"/>
      <w:bookmarkStart w:id="19" w:name="_Toc104475079"/>
      <w:r w:rsidRPr="0027045D">
        <w:t>Список информационных источников</w:t>
      </w:r>
      <w:bookmarkEnd w:id="18"/>
      <w:bookmarkEnd w:id="19"/>
    </w:p>
    <w:p w:rsidR="001D04E2" w:rsidRDefault="001D04E2" w:rsidP="006C4C61">
      <w:pPr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Алгоритм Кнута-Морриса-Пратта</w:t>
      </w:r>
      <w:r w:rsidRPr="005F35E7">
        <w:rPr>
          <w:szCs w:val="28"/>
        </w:rPr>
        <w:t xml:space="preserve"> — </w:t>
      </w:r>
      <w:r w:rsidRPr="005F35E7">
        <w:rPr>
          <w:szCs w:val="28"/>
          <w:lang w:val="en-US"/>
        </w:rPr>
        <w:t>URL</w:t>
      </w:r>
      <w:r w:rsidRPr="005F35E7">
        <w:rPr>
          <w:szCs w:val="28"/>
        </w:rPr>
        <w:t xml:space="preserve">: </w:t>
      </w:r>
    </w:p>
    <w:p w:rsidR="001D04E2" w:rsidRPr="00960D66" w:rsidRDefault="001D04E2" w:rsidP="006C4C61">
      <w:pPr>
        <w:ind w:left="708" w:firstLine="360"/>
        <w:jc w:val="both"/>
        <w:rPr>
          <w:szCs w:val="28"/>
        </w:rPr>
      </w:pPr>
      <w:hyperlink r:id="rId10" w:history="1">
        <w:r w:rsidRPr="006C4C61">
          <w:rPr>
            <w:rStyle w:val="Hyperlink"/>
          </w:rPr>
          <w:t>https://habr.com/ru/post/307220/</w:t>
        </w:r>
      </w:hyperlink>
      <w:r w:rsidRPr="00960D66">
        <w:rPr>
          <w:szCs w:val="28"/>
        </w:rPr>
        <w:t xml:space="preserve"> </w:t>
      </w:r>
      <w:r>
        <w:rPr>
          <w:szCs w:val="28"/>
        </w:rPr>
        <w:t>(</w:t>
      </w:r>
      <w:r w:rsidRPr="005F35E7">
        <w:rPr>
          <w:szCs w:val="28"/>
        </w:rPr>
        <w:t>Дата обращения</w:t>
      </w:r>
      <w:r>
        <w:rPr>
          <w:szCs w:val="28"/>
        </w:rPr>
        <w:t>:</w:t>
      </w:r>
      <w:r w:rsidRPr="005F35E7">
        <w:rPr>
          <w:szCs w:val="28"/>
        </w:rPr>
        <w:t xml:space="preserve"> </w:t>
      </w:r>
      <w:r>
        <w:rPr>
          <w:szCs w:val="28"/>
        </w:rPr>
        <w:t>13</w:t>
      </w:r>
      <w:r w:rsidRPr="005F35E7">
        <w:rPr>
          <w:szCs w:val="28"/>
        </w:rPr>
        <w:t>.</w:t>
      </w:r>
      <w:r>
        <w:rPr>
          <w:szCs w:val="28"/>
        </w:rPr>
        <w:t>05</w:t>
      </w:r>
      <w:r w:rsidRPr="005F35E7">
        <w:rPr>
          <w:szCs w:val="28"/>
        </w:rPr>
        <w:t>.20</w:t>
      </w:r>
      <w:r>
        <w:rPr>
          <w:szCs w:val="28"/>
        </w:rPr>
        <w:t>22)</w:t>
      </w:r>
    </w:p>
    <w:sectPr w:rsidR="001D04E2" w:rsidRPr="00960D66" w:rsidSect="00DA395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4E2" w:rsidRDefault="001D04E2" w:rsidP="00DA3953">
      <w:r>
        <w:separator/>
      </w:r>
    </w:p>
  </w:endnote>
  <w:endnote w:type="continuationSeparator" w:id="0">
    <w:p w:rsidR="001D04E2" w:rsidRDefault="001D04E2" w:rsidP="00DA3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4E2" w:rsidRPr="00682978" w:rsidRDefault="001D04E2" w:rsidP="00682978">
    <w:pPr>
      <w:pStyle w:val="Footer"/>
      <w:jc w:val="center"/>
      <w:rPr>
        <w:szCs w:val="28"/>
      </w:rPr>
    </w:pPr>
    <w:r w:rsidRPr="00682978">
      <w:rPr>
        <w:szCs w:val="28"/>
      </w:rPr>
      <w:fldChar w:fldCharType="begin"/>
    </w:r>
    <w:r w:rsidRPr="00682978">
      <w:rPr>
        <w:szCs w:val="28"/>
      </w:rPr>
      <w:instrText>PAGE   \* MERGEFORMAT</w:instrText>
    </w:r>
    <w:r w:rsidRPr="00682978">
      <w:rPr>
        <w:szCs w:val="28"/>
      </w:rPr>
      <w:fldChar w:fldCharType="separate"/>
    </w:r>
    <w:r>
      <w:rPr>
        <w:noProof/>
        <w:szCs w:val="28"/>
      </w:rPr>
      <w:t>3</w:t>
    </w:r>
    <w:r w:rsidRPr="00682978">
      <w:rPr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4E2" w:rsidRDefault="001D04E2" w:rsidP="00DA3953">
      <w:r>
        <w:separator/>
      </w:r>
    </w:p>
  </w:footnote>
  <w:footnote w:type="continuationSeparator" w:id="0">
    <w:p w:rsidR="001D04E2" w:rsidRDefault="001D04E2" w:rsidP="00DA39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D02"/>
    <w:multiLevelType w:val="hybridMultilevel"/>
    <w:tmpl w:val="6F4E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E7A"/>
    <w:multiLevelType w:val="hybridMultilevel"/>
    <w:tmpl w:val="FBC2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D074A4E"/>
    <w:multiLevelType w:val="hybridMultilevel"/>
    <w:tmpl w:val="92FA1E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B654008"/>
    <w:multiLevelType w:val="hybridMultilevel"/>
    <w:tmpl w:val="0774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EA51F69"/>
    <w:multiLevelType w:val="hybridMultilevel"/>
    <w:tmpl w:val="F2426914"/>
    <w:lvl w:ilvl="0" w:tplc="32A2F97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5">
    <w:nsid w:val="6C170C18"/>
    <w:multiLevelType w:val="hybridMultilevel"/>
    <w:tmpl w:val="1750D8EE"/>
    <w:lvl w:ilvl="0" w:tplc="15D6F9A6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>
    <w:nsid w:val="6D3C646C"/>
    <w:multiLevelType w:val="hybridMultilevel"/>
    <w:tmpl w:val="3A369F0E"/>
    <w:lvl w:ilvl="0" w:tplc="D28A7A9C">
      <w:start w:val="1"/>
      <w:numFmt w:val="decimal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429F"/>
    <w:rsid w:val="0000084D"/>
    <w:rsid w:val="00002D72"/>
    <w:rsid w:val="000072A0"/>
    <w:rsid w:val="00012FBF"/>
    <w:rsid w:val="00023589"/>
    <w:rsid w:val="00057B70"/>
    <w:rsid w:val="000610EC"/>
    <w:rsid w:val="00085D35"/>
    <w:rsid w:val="000A76A4"/>
    <w:rsid w:val="000B17AC"/>
    <w:rsid w:val="000E4C23"/>
    <w:rsid w:val="000F574F"/>
    <w:rsid w:val="001314ED"/>
    <w:rsid w:val="0013206F"/>
    <w:rsid w:val="001452ED"/>
    <w:rsid w:val="001B0CEC"/>
    <w:rsid w:val="001B4C5D"/>
    <w:rsid w:val="001B6AEB"/>
    <w:rsid w:val="001D04E2"/>
    <w:rsid w:val="001D0CB5"/>
    <w:rsid w:val="001F1F8C"/>
    <w:rsid w:val="0021594D"/>
    <w:rsid w:val="00217983"/>
    <w:rsid w:val="00225F06"/>
    <w:rsid w:val="00232475"/>
    <w:rsid w:val="00234108"/>
    <w:rsid w:val="00241817"/>
    <w:rsid w:val="0027045D"/>
    <w:rsid w:val="00291399"/>
    <w:rsid w:val="002E00D5"/>
    <w:rsid w:val="00307EE1"/>
    <w:rsid w:val="00324A68"/>
    <w:rsid w:val="00356099"/>
    <w:rsid w:val="00392327"/>
    <w:rsid w:val="003C64C6"/>
    <w:rsid w:val="003D55D8"/>
    <w:rsid w:val="003E1686"/>
    <w:rsid w:val="003F78CA"/>
    <w:rsid w:val="00406DDA"/>
    <w:rsid w:val="00413382"/>
    <w:rsid w:val="004328B3"/>
    <w:rsid w:val="00433C90"/>
    <w:rsid w:val="0047346F"/>
    <w:rsid w:val="00480F28"/>
    <w:rsid w:val="00505B01"/>
    <w:rsid w:val="00507C0B"/>
    <w:rsid w:val="005149AA"/>
    <w:rsid w:val="00536E6D"/>
    <w:rsid w:val="00556652"/>
    <w:rsid w:val="0057049F"/>
    <w:rsid w:val="005B018A"/>
    <w:rsid w:val="005C796F"/>
    <w:rsid w:val="005D3016"/>
    <w:rsid w:val="005D57B1"/>
    <w:rsid w:val="005F35E7"/>
    <w:rsid w:val="005F7776"/>
    <w:rsid w:val="0060656F"/>
    <w:rsid w:val="00630F7A"/>
    <w:rsid w:val="006442CA"/>
    <w:rsid w:val="00672CD6"/>
    <w:rsid w:val="00682978"/>
    <w:rsid w:val="00685229"/>
    <w:rsid w:val="006B003C"/>
    <w:rsid w:val="006C1898"/>
    <w:rsid w:val="006C4C61"/>
    <w:rsid w:val="006C656A"/>
    <w:rsid w:val="006D0CBD"/>
    <w:rsid w:val="006F1E8B"/>
    <w:rsid w:val="006F3139"/>
    <w:rsid w:val="00722B53"/>
    <w:rsid w:val="00746F5C"/>
    <w:rsid w:val="007602FF"/>
    <w:rsid w:val="00761C00"/>
    <w:rsid w:val="00777F3C"/>
    <w:rsid w:val="007856CE"/>
    <w:rsid w:val="00793E6D"/>
    <w:rsid w:val="007D6F56"/>
    <w:rsid w:val="007F5956"/>
    <w:rsid w:val="00807700"/>
    <w:rsid w:val="008116FC"/>
    <w:rsid w:val="00811FC4"/>
    <w:rsid w:val="00834361"/>
    <w:rsid w:val="00850368"/>
    <w:rsid w:val="00857CF7"/>
    <w:rsid w:val="00864179"/>
    <w:rsid w:val="008A0052"/>
    <w:rsid w:val="008A4902"/>
    <w:rsid w:val="008D0A19"/>
    <w:rsid w:val="008D5EDF"/>
    <w:rsid w:val="00900007"/>
    <w:rsid w:val="00901F18"/>
    <w:rsid w:val="00911A1A"/>
    <w:rsid w:val="0091292C"/>
    <w:rsid w:val="009414D8"/>
    <w:rsid w:val="00943025"/>
    <w:rsid w:val="00943AC8"/>
    <w:rsid w:val="00957B68"/>
    <w:rsid w:val="00960D66"/>
    <w:rsid w:val="00967930"/>
    <w:rsid w:val="0097122E"/>
    <w:rsid w:val="00985440"/>
    <w:rsid w:val="009933BE"/>
    <w:rsid w:val="009A3E23"/>
    <w:rsid w:val="009A5B24"/>
    <w:rsid w:val="009B4857"/>
    <w:rsid w:val="009F0530"/>
    <w:rsid w:val="00A02CAC"/>
    <w:rsid w:val="00A169FA"/>
    <w:rsid w:val="00A41249"/>
    <w:rsid w:val="00A414C1"/>
    <w:rsid w:val="00A423E1"/>
    <w:rsid w:val="00A5173D"/>
    <w:rsid w:val="00A518A1"/>
    <w:rsid w:val="00A82DC7"/>
    <w:rsid w:val="00AC35DA"/>
    <w:rsid w:val="00AC4BEE"/>
    <w:rsid w:val="00AE1264"/>
    <w:rsid w:val="00B25896"/>
    <w:rsid w:val="00B30E8B"/>
    <w:rsid w:val="00B31737"/>
    <w:rsid w:val="00B40CF1"/>
    <w:rsid w:val="00B50C73"/>
    <w:rsid w:val="00B528F8"/>
    <w:rsid w:val="00B54CBA"/>
    <w:rsid w:val="00B645B3"/>
    <w:rsid w:val="00B86A00"/>
    <w:rsid w:val="00BA2AE0"/>
    <w:rsid w:val="00BA5729"/>
    <w:rsid w:val="00BB429F"/>
    <w:rsid w:val="00BD78EA"/>
    <w:rsid w:val="00BE04D1"/>
    <w:rsid w:val="00BE6A0A"/>
    <w:rsid w:val="00BF23E9"/>
    <w:rsid w:val="00C03A9E"/>
    <w:rsid w:val="00C12658"/>
    <w:rsid w:val="00C24638"/>
    <w:rsid w:val="00C52E00"/>
    <w:rsid w:val="00CA1A74"/>
    <w:rsid w:val="00CE25CE"/>
    <w:rsid w:val="00D01ACF"/>
    <w:rsid w:val="00D055D5"/>
    <w:rsid w:val="00D122C6"/>
    <w:rsid w:val="00D2337F"/>
    <w:rsid w:val="00D24B12"/>
    <w:rsid w:val="00D61BCB"/>
    <w:rsid w:val="00D93356"/>
    <w:rsid w:val="00DA3953"/>
    <w:rsid w:val="00DC1D48"/>
    <w:rsid w:val="00DD110D"/>
    <w:rsid w:val="00DD4ADD"/>
    <w:rsid w:val="00DE39E4"/>
    <w:rsid w:val="00DE6C2B"/>
    <w:rsid w:val="00E11C2B"/>
    <w:rsid w:val="00E31B27"/>
    <w:rsid w:val="00E322C7"/>
    <w:rsid w:val="00E3320F"/>
    <w:rsid w:val="00E44310"/>
    <w:rsid w:val="00E74AB3"/>
    <w:rsid w:val="00E8295D"/>
    <w:rsid w:val="00EC3ED1"/>
    <w:rsid w:val="00ED2D8A"/>
    <w:rsid w:val="00F07DA1"/>
    <w:rsid w:val="00F36511"/>
    <w:rsid w:val="00F56676"/>
    <w:rsid w:val="00F71639"/>
    <w:rsid w:val="00F82F23"/>
    <w:rsid w:val="00F94006"/>
    <w:rsid w:val="00FA09DC"/>
    <w:rsid w:val="00FC757C"/>
    <w:rsid w:val="00FE0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93E6D"/>
    <w:pPr>
      <w:spacing w:line="360" w:lineRule="auto"/>
    </w:pPr>
    <w:rPr>
      <w:rFonts w:ascii="Times New Roman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3E6D"/>
    <w:pPr>
      <w:keepNext/>
      <w:keepLines/>
      <w:spacing w:before="300" w:after="200"/>
      <w:ind w:firstLine="357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93E6D"/>
    <w:pPr>
      <w:keepNext/>
      <w:keepLines/>
      <w:spacing w:before="40"/>
      <w:outlineLvl w:val="1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93E6D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93E6D"/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99"/>
    <w:qFormat/>
    <w:rsid w:val="00850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A395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A395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A395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395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1B2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27045D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27045D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60D6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rsid w:val="00960D66"/>
    <w:rPr>
      <w:rFonts w:cs="Times New Roman"/>
      <w:color w:val="954F72"/>
      <w:u w:val="single"/>
    </w:rPr>
  </w:style>
  <w:style w:type="paragraph" w:styleId="TOCHeading">
    <w:name w:val="TOC Heading"/>
    <w:basedOn w:val="Heading1"/>
    <w:next w:val="Normal"/>
    <w:uiPriority w:val="99"/>
    <w:qFormat/>
    <w:rsid w:val="00793E6D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99"/>
    <w:rsid w:val="00793E6D"/>
    <w:pPr>
      <w:spacing w:before="120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rsid w:val="00793E6D"/>
    <w:pPr>
      <w:spacing w:before="120"/>
      <w:ind w:left="280"/>
    </w:pPr>
    <w:rPr>
      <w:rFonts w:ascii="Calibri" w:hAnsi="Calibri" w:cs="Calibri"/>
      <w:b/>
      <w:bCs/>
      <w:sz w:val="22"/>
    </w:rPr>
  </w:style>
  <w:style w:type="paragraph" w:styleId="TOC3">
    <w:name w:val="toc 3"/>
    <w:basedOn w:val="Normal"/>
    <w:next w:val="Normal"/>
    <w:autoRedefine/>
    <w:uiPriority w:val="99"/>
    <w:semiHidden/>
    <w:rsid w:val="00793E6D"/>
    <w:pPr>
      <w:ind w:left="56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793E6D"/>
    <w:pPr>
      <w:ind w:left="84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793E6D"/>
    <w:pPr>
      <w:ind w:left="112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793E6D"/>
    <w:pPr>
      <w:ind w:left="14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793E6D"/>
    <w:pPr>
      <w:ind w:left="168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793E6D"/>
    <w:pPr>
      <w:ind w:left="196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793E6D"/>
    <w:pPr>
      <w:ind w:left="224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8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khr/SIAOD/tree/main/textTa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habr.com/ru/post/307220/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245</TotalTime>
  <Pages>3</Pages>
  <Words>242</Words>
  <Characters>1381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Виктор</cp:lastModifiedBy>
  <cp:revision>154</cp:revision>
  <cp:lastPrinted>2019-10-17T21:45:00Z</cp:lastPrinted>
  <dcterms:created xsi:type="dcterms:W3CDTF">2018-09-18T21:55:00Z</dcterms:created>
  <dcterms:modified xsi:type="dcterms:W3CDTF">2022-05-26T13:31:00Z</dcterms:modified>
</cp:coreProperties>
</file>