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598"/>
      </w:tblGrid>
      <w:tr w:rsidR="00E7314C" w:rsidRPr="00FE6C3F" w:rsidTr="001B6AEB">
        <w:trPr>
          <w:cantSplit/>
          <w:trHeight w:val="180"/>
          <w:jc w:val="center"/>
        </w:trPr>
        <w:tc>
          <w:tcPr>
            <w:tcW w:w="9598" w:type="dxa"/>
          </w:tcPr>
          <w:p w:rsidR="00E7314C" w:rsidRPr="004328B3" w:rsidRDefault="00E7314C" w:rsidP="00FE00E9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eastAsia="ru-RU"/>
              </w:rPr>
            </w:pPr>
            <w:r w:rsidRPr="00FE6C3F">
              <w:rPr>
                <w:caps/>
                <w:noProof/>
                <w:color w:val="000000"/>
                <w:sz w:val="20"/>
                <w:szCs w:val="20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5" type="#_x0000_t75" alt="A picture containing diagramDescription automatically generated" style="width:47.25pt;height:54pt;visibility:visible">
                  <v:imagedata r:id="rId7" o:title=""/>
                </v:shape>
              </w:pict>
            </w:r>
          </w:p>
        </w:tc>
      </w:tr>
      <w:tr w:rsidR="00E7314C" w:rsidRPr="00FE6C3F" w:rsidTr="001B6AEB">
        <w:trPr>
          <w:cantSplit/>
          <w:trHeight w:val="180"/>
          <w:jc w:val="center"/>
        </w:trPr>
        <w:tc>
          <w:tcPr>
            <w:tcW w:w="9598" w:type="dxa"/>
          </w:tcPr>
          <w:p w:rsidR="00E7314C" w:rsidRPr="004328B3" w:rsidRDefault="00E7314C" w:rsidP="00FE00E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 w:val="20"/>
                <w:szCs w:val="20"/>
                <w:lang w:eastAsia="ru-RU"/>
              </w:rPr>
            </w:pPr>
            <w:r w:rsidRPr="004328B3">
              <w:rPr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E7314C" w:rsidRPr="00FE6C3F" w:rsidTr="001B6AEB">
        <w:trPr>
          <w:cantSplit/>
          <w:trHeight w:val="2146"/>
          <w:jc w:val="center"/>
        </w:trPr>
        <w:tc>
          <w:tcPr>
            <w:tcW w:w="9598" w:type="dxa"/>
          </w:tcPr>
          <w:p w:rsidR="00E7314C" w:rsidRPr="004328B3" w:rsidRDefault="00E7314C" w:rsidP="00FE00E9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0" w:name="_Toc65857059"/>
            <w:bookmarkStart w:id="1" w:name="_Toc65857484"/>
            <w:r w:rsidRPr="004328B3">
              <w:rPr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7314C" w:rsidRPr="004328B3" w:rsidRDefault="00E7314C" w:rsidP="00FE00E9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2" w:name="_Toc65857060"/>
            <w:bookmarkStart w:id="3" w:name="_Toc65857485"/>
            <w:r w:rsidRPr="004328B3">
              <w:rPr>
                <w:bCs/>
                <w:kern w:val="32"/>
                <w:sz w:val="24"/>
                <w:szCs w:val="32"/>
                <w:lang w:eastAsia="ru-RU"/>
              </w:rPr>
              <w:t>высшего образования</w:t>
            </w:r>
            <w:bookmarkEnd w:id="2"/>
            <w:bookmarkEnd w:id="3"/>
          </w:p>
          <w:p w:rsidR="00E7314C" w:rsidRPr="004328B3" w:rsidRDefault="00E7314C" w:rsidP="00FE00E9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4" w:name="_Toc65857061"/>
            <w:bookmarkStart w:id="5" w:name="_Toc65857486"/>
            <w:r w:rsidRPr="004328B3">
              <w:rPr>
                <w:b/>
                <w:bCs/>
                <w:kern w:val="32"/>
                <w:sz w:val="24"/>
                <w:szCs w:val="32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:rsidR="00E7314C" w:rsidRPr="004328B3" w:rsidRDefault="00E7314C" w:rsidP="00FE00E9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jc w:val="center"/>
              <w:rPr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6" w:name="_Toc65857062"/>
            <w:bookmarkStart w:id="7" w:name="_Toc65857487"/>
            <w:r w:rsidRPr="004328B3">
              <w:rPr>
                <w:b/>
                <w:bCs/>
                <w:kern w:val="32"/>
                <w:sz w:val="32"/>
                <w:szCs w:val="32"/>
                <w:lang w:eastAsia="ru-RU"/>
              </w:rPr>
              <w:t>РТУ МИРЭА</w:t>
            </w:r>
            <w:bookmarkEnd w:id="6"/>
            <w:bookmarkEnd w:id="7"/>
          </w:p>
          <w:p w:rsidR="00E7314C" w:rsidRPr="004328B3" w:rsidRDefault="00E7314C" w:rsidP="00FE00E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</w:r>
            <w:r w:rsidRPr="0034497E">
              <w:rPr>
                <w:noProof/>
                <w:sz w:val="20"/>
                <w:szCs w:val="20"/>
                <w:lang w:eastAsia="ru-RU"/>
              </w:rPr>
              <w:pict>
                <v:group id="Canvas 2" o:spid="_x0000_s1026" editas="canvas" style="width:459pt;height:27pt;mso-position-horizontal-relative:char;mso-position-vertical-relative:line" coordsize="58293,3429"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" strokeweight="3pt">
                    <v:stroke linestyle="thinThin"/>
                    <o:lock v:ext="edit" shapetype="f"/>
                  </v:line>
                  <w10:anchorlock/>
                </v:group>
              </w:pict>
            </w:r>
          </w:p>
        </w:tc>
      </w:tr>
    </w:tbl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E7314C" w:rsidRPr="00DE39E4" w:rsidRDefault="00E7314C" w:rsidP="00FE00E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Cs/>
          <w:sz w:val="24"/>
          <w:szCs w:val="24"/>
          <w:lang w:eastAsia="ru-RU"/>
        </w:rPr>
      </w:pPr>
      <w:r w:rsidRPr="004328B3">
        <w:rPr>
          <w:bCs/>
          <w:sz w:val="24"/>
          <w:szCs w:val="24"/>
          <w:lang w:eastAsia="ru-RU"/>
        </w:rPr>
        <w:t xml:space="preserve">Отчет по выполнению </w:t>
      </w:r>
      <w:r>
        <w:rPr>
          <w:bCs/>
          <w:sz w:val="24"/>
          <w:szCs w:val="24"/>
          <w:lang w:eastAsia="ru-RU"/>
        </w:rPr>
        <w:t>практических заданий</w:t>
      </w:r>
    </w:p>
    <w:p w:rsidR="00E7314C" w:rsidRPr="00DE39E4" w:rsidRDefault="00E7314C" w:rsidP="00FE00E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ru-RU"/>
        </w:rPr>
      </w:pPr>
      <w:r w:rsidRPr="00DE39E4">
        <w:rPr>
          <w:sz w:val="24"/>
          <w:szCs w:val="24"/>
          <w:lang w:eastAsia="ru-RU"/>
        </w:rPr>
        <w:t>по дисциплине</w:t>
      </w:r>
      <w:r w:rsidRPr="00DE39E4">
        <w:rPr>
          <w:b/>
          <w:bCs/>
          <w:sz w:val="24"/>
          <w:szCs w:val="24"/>
          <w:lang w:eastAsia="ru-RU"/>
        </w:rPr>
        <w:t xml:space="preserve"> </w:t>
      </w:r>
      <w:r>
        <w:rPr>
          <w:b/>
          <w:bCs/>
          <w:sz w:val="24"/>
          <w:szCs w:val="24"/>
          <w:lang w:eastAsia="ru-RU"/>
        </w:rPr>
        <w:t>«</w:t>
      </w:r>
      <w:r w:rsidRPr="00DE39E4">
        <w:rPr>
          <w:b/>
          <w:bCs/>
          <w:sz w:val="24"/>
          <w:szCs w:val="24"/>
          <w:lang w:eastAsia="ru-RU"/>
        </w:rPr>
        <w:t>Структуры и алгоритмы обработки данных</w:t>
      </w:r>
      <w:r>
        <w:rPr>
          <w:b/>
          <w:bCs/>
          <w:sz w:val="24"/>
          <w:szCs w:val="24"/>
          <w:lang w:eastAsia="ru-RU"/>
        </w:rPr>
        <w:t>»</w:t>
      </w:r>
    </w:p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E7314C" w:rsidRPr="00B76F2F" w:rsidRDefault="00E7314C" w:rsidP="00FE00E9">
      <w:pPr>
        <w:widowControl w:val="0"/>
        <w:shd w:val="clear" w:color="auto" w:fill="FFFFFF"/>
        <w:autoSpaceDE w:val="0"/>
        <w:autoSpaceDN w:val="0"/>
        <w:adjustRightInd w:val="0"/>
        <w:ind w:left="4536" w:firstLine="567"/>
        <w:rPr>
          <w:sz w:val="24"/>
          <w:szCs w:val="24"/>
          <w:lang w:eastAsia="ru-RU"/>
        </w:rPr>
      </w:pPr>
      <w:r w:rsidRPr="004328B3">
        <w:rPr>
          <w:sz w:val="24"/>
          <w:szCs w:val="24"/>
          <w:lang w:eastAsia="ru-RU"/>
        </w:rPr>
        <w:t>Выполнил студент</w:t>
      </w:r>
      <w:r w:rsidRPr="004328B3">
        <w:rPr>
          <w:sz w:val="24"/>
          <w:szCs w:val="24"/>
          <w:lang w:eastAsia="ru-RU"/>
        </w:rPr>
        <w:tab/>
      </w:r>
      <w:r w:rsidRPr="004328B3">
        <w:rPr>
          <w:sz w:val="24"/>
          <w:szCs w:val="24"/>
          <w:lang w:eastAsia="ru-RU"/>
        </w:rPr>
        <w:tab/>
      </w:r>
      <w:r>
        <w:rPr>
          <w:sz w:val="24"/>
          <w:szCs w:val="24"/>
          <w:u w:val="single"/>
          <w:lang w:eastAsia="ru-RU"/>
        </w:rPr>
        <w:t>Хречко С.В.</w:t>
      </w:r>
    </w:p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4328B3">
        <w:rPr>
          <w:sz w:val="24"/>
          <w:szCs w:val="24"/>
          <w:lang w:eastAsia="ru-RU"/>
        </w:rPr>
        <w:t xml:space="preserve">                                                   </w:t>
      </w:r>
    </w:p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ind w:left="6237"/>
        <w:rPr>
          <w:sz w:val="24"/>
          <w:szCs w:val="24"/>
          <w:u w:val="single"/>
          <w:lang w:eastAsia="ru-RU"/>
        </w:rPr>
      </w:pPr>
      <w:r w:rsidRPr="004328B3">
        <w:rPr>
          <w:sz w:val="24"/>
          <w:szCs w:val="24"/>
          <w:lang w:eastAsia="ru-RU"/>
        </w:rPr>
        <w:t>группа</w:t>
      </w:r>
      <w:r w:rsidRPr="004328B3">
        <w:rPr>
          <w:sz w:val="24"/>
          <w:szCs w:val="24"/>
          <w:lang w:eastAsia="ru-RU"/>
        </w:rPr>
        <w:tab/>
      </w:r>
      <w:r w:rsidRPr="004328B3">
        <w:rPr>
          <w:sz w:val="24"/>
          <w:szCs w:val="24"/>
          <w:lang w:eastAsia="ru-RU"/>
        </w:rPr>
        <w:tab/>
      </w:r>
      <w:r>
        <w:rPr>
          <w:sz w:val="24"/>
          <w:szCs w:val="24"/>
          <w:u w:val="single"/>
          <w:lang w:eastAsia="ru-RU"/>
        </w:rPr>
        <w:t>ИКБО-08</w:t>
      </w:r>
      <w:r w:rsidRPr="004328B3">
        <w:rPr>
          <w:sz w:val="24"/>
          <w:szCs w:val="24"/>
          <w:u w:val="single"/>
          <w:lang w:eastAsia="ru-RU"/>
        </w:rPr>
        <w:t>-2</w:t>
      </w:r>
      <w:r>
        <w:rPr>
          <w:sz w:val="24"/>
          <w:szCs w:val="24"/>
          <w:u w:val="single"/>
          <w:lang w:eastAsia="ru-RU"/>
        </w:rPr>
        <w:t>1</w:t>
      </w:r>
    </w:p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E7314C" w:rsidRDefault="00E7314C" w:rsidP="00FE00E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E7314C" w:rsidRDefault="00E7314C" w:rsidP="00FE00E9"/>
    <w:p w:rsidR="00E7314C" w:rsidRPr="004328B3" w:rsidRDefault="00E7314C" w:rsidP="00FE00E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ru-RU"/>
        </w:rPr>
      </w:pPr>
      <w:r w:rsidRPr="004328B3">
        <w:rPr>
          <w:b/>
          <w:bCs/>
          <w:sz w:val="24"/>
          <w:szCs w:val="24"/>
          <w:lang w:eastAsia="ru-RU"/>
        </w:rPr>
        <w:t>Москва 202</w:t>
      </w:r>
      <w:r>
        <w:rPr>
          <w:b/>
          <w:bCs/>
          <w:sz w:val="24"/>
          <w:szCs w:val="24"/>
          <w:lang w:eastAsia="ru-RU"/>
        </w:rPr>
        <w:t>2</w:t>
      </w:r>
    </w:p>
    <w:p w:rsidR="00E7314C" w:rsidRDefault="00E7314C" w:rsidP="00FE00E9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E7314C" w:rsidRPr="005E76EC" w:rsidRDefault="00E7314C" w:rsidP="00FE00E9">
      <w:pPr>
        <w:rPr>
          <w:noProof/>
          <w:sz w:val="32"/>
          <w:szCs w:val="32"/>
        </w:rPr>
      </w:pPr>
      <w:bookmarkStart w:id="8" w:name="_Toc65857488"/>
      <w:r w:rsidRPr="005E76EC">
        <w:rPr>
          <w:b/>
          <w:sz w:val="32"/>
          <w:szCs w:val="32"/>
        </w:rPr>
        <w:t>Содержание</w:t>
      </w:r>
      <w:bookmarkEnd w:id="8"/>
      <w:r w:rsidRPr="005E76EC">
        <w:rPr>
          <w:rFonts w:eastAsia="Times New Roman"/>
          <w:b/>
          <w:bCs/>
          <w:sz w:val="32"/>
          <w:szCs w:val="32"/>
        </w:rPr>
        <w:fldChar w:fldCharType="begin"/>
      </w:r>
      <w:r w:rsidRPr="005E76EC">
        <w:rPr>
          <w:rFonts w:eastAsia="Times New Roman"/>
          <w:b/>
          <w:bCs/>
          <w:sz w:val="32"/>
          <w:szCs w:val="32"/>
        </w:rPr>
        <w:instrText xml:space="preserve"> TOC \o "1-3" \h \z \u </w:instrText>
      </w:r>
      <w:r w:rsidRPr="005E76EC">
        <w:rPr>
          <w:rFonts w:eastAsia="Times New Roman"/>
          <w:b/>
          <w:bCs/>
          <w:sz w:val="32"/>
          <w:szCs w:val="32"/>
        </w:rPr>
        <w:fldChar w:fldCharType="separate"/>
      </w:r>
    </w:p>
    <w:p w:rsidR="00E7314C" w:rsidRPr="005E76EC" w:rsidRDefault="00E7314C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32"/>
          <w:szCs w:val="32"/>
          <w:lang w:eastAsia="ru-RU"/>
        </w:rPr>
      </w:pPr>
      <w:hyperlink w:anchor="_Toc103893898" w:history="1">
        <w:r w:rsidRPr="005E76EC">
          <w:rPr>
            <w:rStyle w:val="Hyperlink"/>
            <w:b w:val="0"/>
            <w:noProof/>
            <w:sz w:val="32"/>
            <w:szCs w:val="32"/>
          </w:rPr>
          <w:t>Цель работы</w:t>
        </w:r>
        <w:r w:rsidRPr="005E76EC">
          <w:rPr>
            <w:b w:val="0"/>
            <w:noProof/>
            <w:webHidden/>
            <w:sz w:val="32"/>
            <w:szCs w:val="32"/>
          </w:rPr>
          <w:tab/>
        </w:r>
        <w:r w:rsidRPr="005E76EC">
          <w:rPr>
            <w:b w:val="0"/>
            <w:noProof/>
            <w:webHidden/>
            <w:sz w:val="32"/>
            <w:szCs w:val="32"/>
          </w:rPr>
          <w:fldChar w:fldCharType="begin"/>
        </w:r>
        <w:r w:rsidRPr="005E76EC">
          <w:rPr>
            <w:b w:val="0"/>
            <w:noProof/>
            <w:webHidden/>
            <w:sz w:val="32"/>
            <w:szCs w:val="32"/>
          </w:rPr>
          <w:instrText xml:space="preserve"> PAGEREF _Toc103893898 \h </w:instrText>
        </w:r>
        <w:r w:rsidRPr="005E76EC">
          <w:rPr>
            <w:b w:val="0"/>
            <w:noProof/>
            <w:sz w:val="32"/>
            <w:szCs w:val="32"/>
          </w:rPr>
        </w:r>
        <w:r w:rsidRPr="005E76EC">
          <w:rPr>
            <w:b w:val="0"/>
            <w:noProof/>
            <w:webHidden/>
            <w:sz w:val="32"/>
            <w:szCs w:val="32"/>
          </w:rPr>
          <w:fldChar w:fldCharType="separate"/>
        </w:r>
        <w:r w:rsidRPr="005E76EC">
          <w:rPr>
            <w:b w:val="0"/>
            <w:noProof/>
            <w:webHidden/>
            <w:sz w:val="32"/>
            <w:szCs w:val="32"/>
          </w:rPr>
          <w:t>3</w:t>
        </w:r>
        <w:r w:rsidRPr="005E76EC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:rsidR="00E7314C" w:rsidRPr="005E76EC" w:rsidRDefault="00E7314C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32"/>
          <w:szCs w:val="32"/>
          <w:lang w:eastAsia="ru-RU"/>
        </w:rPr>
      </w:pPr>
      <w:hyperlink w:anchor="_Toc103893899" w:history="1">
        <w:r w:rsidRPr="005E76EC">
          <w:rPr>
            <w:rStyle w:val="Hyperlink"/>
            <w:b w:val="0"/>
            <w:noProof/>
            <w:sz w:val="32"/>
            <w:szCs w:val="32"/>
          </w:rPr>
          <w:t>Задание 1</w:t>
        </w:r>
        <w:r w:rsidRPr="005E76EC">
          <w:rPr>
            <w:b w:val="0"/>
            <w:noProof/>
            <w:webHidden/>
            <w:sz w:val="32"/>
            <w:szCs w:val="32"/>
          </w:rPr>
          <w:tab/>
        </w:r>
        <w:r w:rsidRPr="005E76EC">
          <w:rPr>
            <w:b w:val="0"/>
            <w:noProof/>
            <w:webHidden/>
            <w:sz w:val="32"/>
            <w:szCs w:val="32"/>
          </w:rPr>
          <w:fldChar w:fldCharType="begin"/>
        </w:r>
        <w:r w:rsidRPr="005E76EC">
          <w:rPr>
            <w:b w:val="0"/>
            <w:noProof/>
            <w:webHidden/>
            <w:sz w:val="32"/>
            <w:szCs w:val="32"/>
          </w:rPr>
          <w:instrText xml:space="preserve"> PAGEREF _Toc103893899 \h </w:instrText>
        </w:r>
        <w:r w:rsidRPr="005E76EC">
          <w:rPr>
            <w:b w:val="0"/>
            <w:noProof/>
            <w:sz w:val="32"/>
            <w:szCs w:val="32"/>
          </w:rPr>
        </w:r>
        <w:r w:rsidRPr="005E76EC">
          <w:rPr>
            <w:b w:val="0"/>
            <w:noProof/>
            <w:webHidden/>
            <w:sz w:val="32"/>
            <w:szCs w:val="32"/>
          </w:rPr>
          <w:fldChar w:fldCharType="separate"/>
        </w:r>
        <w:r w:rsidRPr="005E76EC">
          <w:rPr>
            <w:b w:val="0"/>
            <w:noProof/>
            <w:webHidden/>
            <w:sz w:val="32"/>
            <w:szCs w:val="32"/>
          </w:rPr>
          <w:t>3</w:t>
        </w:r>
        <w:r w:rsidRPr="005E76EC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:rsidR="00E7314C" w:rsidRPr="005E76EC" w:rsidRDefault="00E7314C">
      <w:pPr>
        <w:pStyle w:val="TOC2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noProof/>
          <w:sz w:val="32"/>
          <w:szCs w:val="32"/>
          <w:lang w:eastAsia="ru-RU"/>
        </w:rPr>
      </w:pPr>
      <w:hyperlink w:anchor="_Toc103893900" w:history="1">
        <w:r w:rsidRPr="005E76EC">
          <w:rPr>
            <w:rStyle w:val="Hyperlink"/>
            <w:b w:val="0"/>
            <w:noProof/>
            <w:sz w:val="32"/>
            <w:szCs w:val="32"/>
          </w:rPr>
          <w:t>Вывод по заданию 1.</w:t>
        </w:r>
        <w:r w:rsidRPr="005E76EC">
          <w:rPr>
            <w:b w:val="0"/>
            <w:noProof/>
            <w:webHidden/>
            <w:sz w:val="32"/>
            <w:szCs w:val="32"/>
          </w:rPr>
          <w:tab/>
        </w:r>
        <w:r w:rsidRPr="005E76EC">
          <w:rPr>
            <w:b w:val="0"/>
            <w:noProof/>
            <w:webHidden/>
            <w:sz w:val="32"/>
            <w:szCs w:val="32"/>
          </w:rPr>
          <w:fldChar w:fldCharType="begin"/>
        </w:r>
        <w:r w:rsidRPr="005E76EC">
          <w:rPr>
            <w:b w:val="0"/>
            <w:noProof/>
            <w:webHidden/>
            <w:sz w:val="32"/>
            <w:szCs w:val="32"/>
          </w:rPr>
          <w:instrText xml:space="preserve"> PAGEREF _Toc103893900 \h </w:instrText>
        </w:r>
        <w:r w:rsidRPr="005E76EC">
          <w:rPr>
            <w:b w:val="0"/>
            <w:noProof/>
            <w:sz w:val="32"/>
            <w:szCs w:val="32"/>
          </w:rPr>
        </w:r>
        <w:r w:rsidRPr="005E76EC">
          <w:rPr>
            <w:b w:val="0"/>
            <w:noProof/>
            <w:webHidden/>
            <w:sz w:val="32"/>
            <w:szCs w:val="32"/>
          </w:rPr>
          <w:fldChar w:fldCharType="separate"/>
        </w:r>
        <w:r w:rsidRPr="005E76EC">
          <w:rPr>
            <w:b w:val="0"/>
            <w:noProof/>
            <w:webHidden/>
            <w:sz w:val="32"/>
            <w:szCs w:val="32"/>
          </w:rPr>
          <w:t>4</w:t>
        </w:r>
        <w:r w:rsidRPr="005E76EC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:rsidR="00E7314C" w:rsidRPr="005E76EC" w:rsidRDefault="00E7314C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32"/>
          <w:szCs w:val="32"/>
          <w:lang w:eastAsia="ru-RU"/>
        </w:rPr>
      </w:pPr>
      <w:hyperlink w:anchor="_Toc103893901" w:history="1">
        <w:r w:rsidRPr="005E76EC">
          <w:rPr>
            <w:rStyle w:val="Hyperlink"/>
            <w:b w:val="0"/>
            <w:noProof/>
            <w:sz w:val="32"/>
            <w:szCs w:val="32"/>
          </w:rPr>
          <w:t>Задание 2. Номер варианта: &lt;28&gt;</w:t>
        </w:r>
        <w:r w:rsidRPr="005E76EC">
          <w:rPr>
            <w:b w:val="0"/>
            <w:noProof/>
            <w:webHidden/>
            <w:sz w:val="32"/>
            <w:szCs w:val="32"/>
          </w:rPr>
          <w:tab/>
        </w:r>
        <w:r w:rsidRPr="005E76EC">
          <w:rPr>
            <w:b w:val="0"/>
            <w:noProof/>
            <w:webHidden/>
            <w:sz w:val="32"/>
            <w:szCs w:val="32"/>
          </w:rPr>
          <w:fldChar w:fldCharType="begin"/>
        </w:r>
        <w:r w:rsidRPr="005E76EC">
          <w:rPr>
            <w:b w:val="0"/>
            <w:noProof/>
            <w:webHidden/>
            <w:sz w:val="32"/>
            <w:szCs w:val="32"/>
          </w:rPr>
          <w:instrText xml:space="preserve"> PAGEREF _Toc103893901 \h </w:instrText>
        </w:r>
        <w:r w:rsidRPr="005E76EC">
          <w:rPr>
            <w:b w:val="0"/>
            <w:noProof/>
            <w:sz w:val="32"/>
            <w:szCs w:val="32"/>
          </w:rPr>
        </w:r>
        <w:r w:rsidRPr="005E76EC">
          <w:rPr>
            <w:b w:val="0"/>
            <w:noProof/>
            <w:webHidden/>
            <w:sz w:val="32"/>
            <w:szCs w:val="32"/>
          </w:rPr>
          <w:fldChar w:fldCharType="separate"/>
        </w:r>
        <w:r w:rsidRPr="005E76EC">
          <w:rPr>
            <w:b w:val="0"/>
            <w:noProof/>
            <w:webHidden/>
            <w:sz w:val="32"/>
            <w:szCs w:val="32"/>
          </w:rPr>
          <w:t>4</w:t>
        </w:r>
        <w:r w:rsidRPr="005E76EC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:rsidR="00E7314C" w:rsidRPr="005E76EC" w:rsidRDefault="00E7314C">
      <w:pPr>
        <w:pStyle w:val="TOC2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noProof/>
          <w:sz w:val="32"/>
          <w:szCs w:val="32"/>
          <w:lang w:eastAsia="ru-RU"/>
        </w:rPr>
      </w:pPr>
      <w:hyperlink w:anchor="_Toc103893902" w:history="1">
        <w:r w:rsidRPr="005E76EC">
          <w:rPr>
            <w:rStyle w:val="Hyperlink"/>
            <w:b w:val="0"/>
            <w:noProof/>
            <w:sz w:val="32"/>
            <w:szCs w:val="32"/>
          </w:rPr>
          <w:t>Вывод по заданию 2.</w:t>
        </w:r>
        <w:r w:rsidRPr="005E76EC">
          <w:rPr>
            <w:b w:val="0"/>
            <w:noProof/>
            <w:webHidden/>
            <w:sz w:val="32"/>
            <w:szCs w:val="32"/>
          </w:rPr>
          <w:tab/>
        </w:r>
        <w:r w:rsidRPr="005E76EC">
          <w:rPr>
            <w:b w:val="0"/>
            <w:noProof/>
            <w:webHidden/>
            <w:sz w:val="32"/>
            <w:szCs w:val="32"/>
          </w:rPr>
          <w:fldChar w:fldCharType="begin"/>
        </w:r>
        <w:r w:rsidRPr="005E76EC">
          <w:rPr>
            <w:b w:val="0"/>
            <w:noProof/>
            <w:webHidden/>
            <w:sz w:val="32"/>
            <w:szCs w:val="32"/>
          </w:rPr>
          <w:instrText xml:space="preserve"> PAGEREF _Toc103893902 \h </w:instrText>
        </w:r>
        <w:r w:rsidRPr="005E76EC">
          <w:rPr>
            <w:b w:val="0"/>
            <w:noProof/>
            <w:sz w:val="32"/>
            <w:szCs w:val="32"/>
          </w:rPr>
        </w:r>
        <w:r w:rsidRPr="005E76EC">
          <w:rPr>
            <w:b w:val="0"/>
            <w:noProof/>
            <w:webHidden/>
            <w:sz w:val="32"/>
            <w:szCs w:val="32"/>
          </w:rPr>
          <w:fldChar w:fldCharType="separate"/>
        </w:r>
        <w:r w:rsidRPr="005E76EC">
          <w:rPr>
            <w:b w:val="0"/>
            <w:noProof/>
            <w:webHidden/>
            <w:sz w:val="32"/>
            <w:szCs w:val="32"/>
          </w:rPr>
          <w:t>4</w:t>
        </w:r>
        <w:r w:rsidRPr="005E76EC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:rsidR="00E7314C" w:rsidRPr="005E76EC" w:rsidRDefault="00E7314C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32"/>
          <w:szCs w:val="32"/>
          <w:lang w:eastAsia="ru-RU"/>
        </w:rPr>
      </w:pPr>
      <w:hyperlink w:anchor="_Toc103893903" w:history="1">
        <w:r w:rsidRPr="005E76EC">
          <w:rPr>
            <w:rStyle w:val="Hyperlink"/>
            <w:b w:val="0"/>
            <w:noProof/>
            <w:sz w:val="32"/>
            <w:szCs w:val="32"/>
          </w:rPr>
          <w:t>Задание 3. Номер варианта: &lt;28&gt;</w:t>
        </w:r>
        <w:r w:rsidRPr="005E76EC">
          <w:rPr>
            <w:b w:val="0"/>
            <w:noProof/>
            <w:webHidden/>
            <w:sz w:val="32"/>
            <w:szCs w:val="32"/>
          </w:rPr>
          <w:tab/>
        </w:r>
        <w:r w:rsidRPr="005E76EC">
          <w:rPr>
            <w:b w:val="0"/>
            <w:noProof/>
            <w:webHidden/>
            <w:sz w:val="32"/>
            <w:szCs w:val="32"/>
          </w:rPr>
          <w:fldChar w:fldCharType="begin"/>
        </w:r>
        <w:r w:rsidRPr="005E76EC">
          <w:rPr>
            <w:b w:val="0"/>
            <w:noProof/>
            <w:webHidden/>
            <w:sz w:val="32"/>
            <w:szCs w:val="32"/>
          </w:rPr>
          <w:instrText xml:space="preserve"> PAGEREF _Toc103893903 \h </w:instrText>
        </w:r>
        <w:r w:rsidRPr="005E76EC">
          <w:rPr>
            <w:b w:val="0"/>
            <w:noProof/>
            <w:sz w:val="32"/>
            <w:szCs w:val="32"/>
          </w:rPr>
        </w:r>
        <w:r w:rsidRPr="005E76EC">
          <w:rPr>
            <w:b w:val="0"/>
            <w:noProof/>
            <w:webHidden/>
            <w:sz w:val="32"/>
            <w:szCs w:val="32"/>
          </w:rPr>
          <w:fldChar w:fldCharType="separate"/>
        </w:r>
        <w:r w:rsidRPr="005E76EC">
          <w:rPr>
            <w:b w:val="0"/>
            <w:noProof/>
            <w:webHidden/>
            <w:sz w:val="32"/>
            <w:szCs w:val="32"/>
          </w:rPr>
          <w:t>4</w:t>
        </w:r>
        <w:r w:rsidRPr="005E76EC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:rsidR="00E7314C" w:rsidRPr="005E76EC" w:rsidRDefault="00E7314C">
      <w:pPr>
        <w:pStyle w:val="TOC2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noProof/>
          <w:sz w:val="32"/>
          <w:szCs w:val="32"/>
          <w:lang w:eastAsia="ru-RU"/>
        </w:rPr>
      </w:pPr>
      <w:hyperlink w:anchor="_Toc103893904" w:history="1">
        <w:r w:rsidRPr="005E76EC">
          <w:rPr>
            <w:rStyle w:val="Hyperlink"/>
            <w:b w:val="0"/>
            <w:noProof/>
            <w:sz w:val="32"/>
            <w:szCs w:val="32"/>
          </w:rPr>
          <w:t>Вывод по заданию 3.</w:t>
        </w:r>
        <w:r w:rsidRPr="005E76EC">
          <w:rPr>
            <w:b w:val="0"/>
            <w:noProof/>
            <w:webHidden/>
            <w:sz w:val="32"/>
            <w:szCs w:val="32"/>
          </w:rPr>
          <w:tab/>
        </w:r>
        <w:r w:rsidRPr="005E76EC">
          <w:rPr>
            <w:b w:val="0"/>
            <w:noProof/>
            <w:webHidden/>
            <w:sz w:val="32"/>
            <w:szCs w:val="32"/>
          </w:rPr>
          <w:fldChar w:fldCharType="begin"/>
        </w:r>
        <w:r w:rsidRPr="005E76EC">
          <w:rPr>
            <w:b w:val="0"/>
            <w:noProof/>
            <w:webHidden/>
            <w:sz w:val="32"/>
            <w:szCs w:val="32"/>
          </w:rPr>
          <w:instrText xml:space="preserve"> PAGEREF _Toc103893904 \h </w:instrText>
        </w:r>
        <w:r w:rsidRPr="005E76EC">
          <w:rPr>
            <w:b w:val="0"/>
            <w:noProof/>
            <w:sz w:val="32"/>
            <w:szCs w:val="32"/>
          </w:rPr>
        </w:r>
        <w:r w:rsidRPr="005E76EC">
          <w:rPr>
            <w:b w:val="0"/>
            <w:noProof/>
            <w:webHidden/>
            <w:sz w:val="32"/>
            <w:szCs w:val="32"/>
          </w:rPr>
          <w:fldChar w:fldCharType="separate"/>
        </w:r>
        <w:r w:rsidRPr="005E76EC">
          <w:rPr>
            <w:b w:val="0"/>
            <w:noProof/>
            <w:webHidden/>
            <w:sz w:val="32"/>
            <w:szCs w:val="32"/>
          </w:rPr>
          <w:t>5</w:t>
        </w:r>
        <w:r w:rsidRPr="005E76EC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:rsidR="00E7314C" w:rsidRPr="005E76EC" w:rsidRDefault="00E7314C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32"/>
          <w:szCs w:val="32"/>
          <w:lang w:eastAsia="ru-RU"/>
        </w:rPr>
      </w:pPr>
      <w:hyperlink w:anchor="_Toc103893905" w:history="1">
        <w:r w:rsidRPr="005E76EC">
          <w:rPr>
            <w:rStyle w:val="Hyperlink"/>
            <w:b w:val="0"/>
            <w:noProof/>
            <w:sz w:val="32"/>
            <w:szCs w:val="32"/>
          </w:rPr>
          <w:t>Общий вывод</w:t>
        </w:r>
        <w:r w:rsidRPr="005E76EC">
          <w:rPr>
            <w:b w:val="0"/>
            <w:noProof/>
            <w:webHidden/>
            <w:sz w:val="32"/>
            <w:szCs w:val="32"/>
          </w:rPr>
          <w:tab/>
        </w:r>
        <w:r w:rsidRPr="005E76EC">
          <w:rPr>
            <w:b w:val="0"/>
            <w:noProof/>
            <w:webHidden/>
            <w:sz w:val="32"/>
            <w:szCs w:val="32"/>
          </w:rPr>
          <w:fldChar w:fldCharType="begin"/>
        </w:r>
        <w:r w:rsidRPr="005E76EC">
          <w:rPr>
            <w:b w:val="0"/>
            <w:noProof/>
            <w:webHidden/>
            <w:sz w:val="32"/>
            <w:szCs w:val="32"/>
          </w:rPr>
          <w:instrText xml:space="preserve"> PAGEREF _Toc103893905 \h </w:instrText>
        </w:r>
        <w:r w:rsidRPr="005E76EC">
          <w:rPr>
            <w:b w:val="0"/>
            <w:noProof/>
            <w:sz w:val="32"/>
            <w:szCs w:val="32"/>
          </w:rPr>
        </w:r>
        <w:r w:rsidRPr="005E76EC">
          <w:rPr>
            <w:b w:val="0"/>
            <w:noProof/>
            <w:webHidden/>
            <w:sz w:val="32"/>
            <w:szCs w:val="32"/>
          </w:rPr>
          <w:fldChar w:fldCharType="separate"/>
        </w:r>
        <w:r w:rsidRPr="005E76EC">
          <w:rPr>
            <w:b w:val="0"/>
            <w:noProof/>
            <w:webHidden/>
            <w:sz w:val="32"/>
            <w:szCs w:val="32"/>
          </w:rPr>
          <w:t>5</w:t>
        </w:r>
        <w:r w:rsidRPr="005E76EC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:rsidR="00E7314C" w:rsidRPr="005E76EC" w:rsidRDefault="00E7314C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32"/>
          <w:szCs w:val="32"/>
          <w:lang w:eastAsia="ru-RU"/>
        </w:rPr>
      </w:pPr>
      <w:hyperlink w:anchor="_Toc103893906" w:history="1">
        <w:r w:rsidRPr="005E76EC">
          <w:rPr>
            <w:rStyle w:val="Hyperlink"/>
            <w:b w:val="0"/>
            <w:noProof/>
            <w:sz w:val="32"/>
            <w:szCs w:val="32"/>
          </w:rPr>
          <w:t>Список информационных источников</w:t>
        </w:r>
        <w:r w:rsidRPr="005E76EC">
          <w:rPr>
            <w:b w:val="0"/>
            <w:noProof/>
            <w:webHidden/>
            <w:sz w:val="32"/>
            <w:szCs w:val="32"/>
          </w:rPr>
          <w:tab/>
        </w:r>
        <w:r w:rsidRPr="005E76EC">
          <w:rPr>
            <w:b w:val="0"/>
            <w:noProof/>
            <w:webHidden/>
            <w:sz w:val="32"/>
            <w:szCs w:val="32"/>
          </w:rPr>
          <w:fldChar w:fldCharType="begin"/>
        </w:r>
        <w:r w:rsidRPr="005E76EC">
          <w:rPr>
            <w:b w:val="0"/>
            <w:noProof/>
            <w:webHidden/>
            <w:sz w:val="32"/>
            <w:szCs w:val="32"/>
          </w:rPr>
          <w:instrText xml:space="preserve"> PAGEREF _Toc103893906 \h </w:instrText>
        </w:r>
        <w:r w:rsidRPr="005E76EC">
          <w:rPr>
            <w:b w:val="0"/>
            <w:noProof/>
            <w:sz w:val="32"/>
            <w:szCs w:val="32"/>
          </w:rPr>
        </w:r>
        <w:r w:rsidRPr="005E76EC">
          <w:rPr>
            <w:b w:val="0"/>
            <w:noProof/>
            <w:webHidden/>
            <w:sz w:val="32"/>
            <w:szCs w:val="32"/>
          </w:rPr>
          <w:fldChar w:fldCharType="separate"/>
        </w:r>
        <w:r w:rsidRPr="005E76EC">
          <w:rPr>
            <w:b w:val="0"/>
            <w:noProof/>
            <w:webHidden/>
            <w:sz w:val="32"/>
            <w:szCs w:val="32"/>
          </w:rPr>
          <w:t>5</w:t>
        </w:r>
        <w:r w:rsidRPr="005E76EC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:rsidR="00E7314C" w:rsidRDefault="00E7314C" w:rsidP="00FE00E9">
      <w:r w:rsidRPr="005E76EC">
        <w:rPr>
          <w:rFonts w:eastAsia="Times New Roman"/>
          <w:b/>
          <w:bCs/>
          <w:sz w:val="32"/>
          <w:szCs w:val="32"/>
        </w:rPr>
        <w:fldChar w:fldCharType="end"/>
      </w:r>
    </w:p>
    <w:p w:rsidR="00E7314C" w:rsidRDefault="00E7314C" w:rsidP="0027045D">
      <w:pPr>
        <w:ind w:firstLine="708"/>
        <w:rPr>
          <w:b/>
          <w:szCs w:val="28"/>
        </w:rPr>
      </w:pPr>
    </w:p>
    <w:p w:rsidR="00E7314C" w:rsidRDefault="00E7314C" w:rsidP="0027045D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E7314C" w:rsidRDefault="00E7314C" w:rsidP="00793E6D">
      <w:pPr>
        <w:pStyle w:val="Heading1"/>
      </w:pPr>
      <w:bookmarkStart w:id="9" w:name="_Toc65857063"/>
      <w:bookmarkStart w:id="10" w:name="_Toc65857489"/>
      <w:bookmarkStart w:id="11" w:name="_Toc103893898"/>
      <w:r w:rsidRPr="00DA3953">
        <w:t>Цель</w:t>
      </w:r>
      <w:r>
        <w:t xml:space="preserve"> работы</w:t>
      </w:r>
      <w:bookmarkEnd w:id="9"/>
      <w:bookmarkEnd w:id="10"/>
      <w:bookmarkEnd w:id="11"/>
    </w:p>
    <w:p w:rsidR="00E7314C" w:rsidRDefault="00E7314C" w:rsidP="00FE00E9">
      <w:pPr>
        <w:jc w:val="both"/>
        <w:rPr>
          <w:szCs w:val="28"/>
        </w:rPr>
      </w:pPr>
      <w:bookmarkStart w:id="12" w:name="_Toc65857064"/>
      <w:r w:rsidRPr="00627260">
        <w:rPr>
          <w:szCs w:val="28"/>
        </w:rPr>
        <w:t xml:space="preserve">- Получение навыков </w:t>
      </w:r>
      <w:r>
        <w:rPr>
          <w:szCs w:val="28"/>
        </w:rPr>
        <w:t>по определению двумерного массива для структуры данных задачи</w:t>
      </w:r>
    </w:p>
    <w:p w:rsidR="00E7314C" w:rsidRDefault="00E7314C" w:rsidP="00FE00E9">
      <w:pPr>
        <w:jc w:val="both"/>
        <w:rPr>
          <w:szCs w:val="28"/>
        </w:rPr>
      </w:pPr>
      <w:r>
        <w:rPr>
          <w:szCs w:val="28"/>
        </w:rPr>
        <w:t>- Получение навыков по разработке алгоритмов операций на двумерном массиве в соответствии с задачей</w:t>
      </w:r>
    </w:p>
    <w:p w:rsidR="00E7314C" w:rsidRPr="00793E6D" w:rsidRDefault="00E7314C" w:rsidP="00793E6D">
      <w:pPr>
        <w:pStyle w:val="Heading1"/>
      </w:pPr>
      <w:bookmarkStart w:id="13" w:name="_Toc103893899"/>
      <w:r w:rsidRPr="00793E6D">
        <w:t>Задание 1</w:t>
      </w:r>
      <w:bookmarkEnd w:id="12"/>
      <w:bookmarkEnd w:id="13"/>
    </w:p>
    <w:p w:rsidR="00E7314C" w:rsidRPr="00FE00E9" w:rsidRDefault="00E7314C" w:rsidP="00FE00E9">
      <w:pPr>
        <w:ind w:firstLine="357"/>
        <w:jc w:val="both"/>
        <w:rPr>
          <w:b/>
        </w:rPr>
      </w:pPr>
      <w:r w:rsidRPr="00FE00E9">
        <w:rPr>
          <w:b/>
        </w:rPr>
        <w:t>Разработать программу по обработке данных, представленных в задаче матрицей и реализованной в программе двумерным (многомерным) статическим массивом.</w:t>
      </w:r>
    </w:p>
    <w:p w:rsidR="00E7314C" w:rsidRDefault="00E7314C" w:rsidP="00FE00E9">
      <w:pPr>
        <w:jc w:val="both"/>
        <w:rPr>
          <w:szCs w:val="28"/>
        </w:rPr>
      </w:pPr>
      <w:r>
        <w:rPr>
          <w:szCs w:val="28"/>
        </w:rPr>
        <w:t xml:space="preserve">Требования по выполнению заданий 1 </w:t>
      </w:r>
    </w:p>
    <w:p w:rsidR="00E7314C" w:rsidRDefault="00E7314C" w:rsidP="00FE00E9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 xml:space="preserve">Установить через глобальную константу максимально допустимые размеры двумерного статического массива </w:t>
      </w:r>
      <w:r>
        <w:rPr>
          <w:szCs w:val="28"/>
          <w:lang w:val="en-US"/>
        </w:rPr>
        <w:t>Rows</w:t>
      </w:r>
      <w:r w:rsidRPr="00A70888">
        <w:rPr>
          <w:szCs w:val="28"/>
        </w:rPr>
        <w:t xml:space="preserve">, </w:t>
      </w:r>
      <w:r>
        <w:rPr>
          <w:szCs w:val="28"/>
          <w:lang w:val="en-US"/>
        </w:rPr>
        <w:t>Cols</w:t>
      </w:r>
      <w:r w:rsidRPr="00A70888">
        <w:rPr>
          <w:szCs w:val="28"/>
        </w:rPr>
        <w:t xml:space="preserve">. </w:t>
      </w:r>
    </w:p>
    <w:p w:rsidR="00E7314C" w:rsidRDefault="00E7314C" w:rsidP="00FE00E9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>Определить массив для хранения значений целого типа (исключение для некоторых вариантов, где тип элемента определен в варианте).</w:t>
      </w:r>
    </w:p>
    <w:p w:rsidR="00E7314C" w:rsidRDefault="00E7314C" w:rsidP="00FE00E9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>Разработать функции по реализации алгоритмов заполнения матрицы: с клавиатуры, датчиком случайных чисел. Функция принимает на вход массив через параметр вида: Х</w:t>
      </w:r>
      <w:r w:rsidRPr="00A70888">
        <w:rPr>
          <w:szCs w:val="28"/>
        </w:rPr>
        <w:t>[][</w:t>
      </w:r>
      <w:r>
        <w:rPr>
          <w:szCs w:val="28"/>
          <w:lang w:val="en-US"/>
        </w:rPr>
        <w:t>Cols</w:t>
      </w:r>
      <w:r w:rsidRPr="00A70888">
        <w:rPr>
          <w:szCs w:val="28"/>
        </w:rPr>
        <w:t xml:space="preserve">] </w:t>
      </w:r>
      <w:r>
        <w:rPr>
          <w:szCs w:val="28"/>
        </w:rPr>
        <w:t>и текущие размеры массива: количество строк и количество столбцов.</w:t>
      </w:r>
    </w:p>
    <w:p w:rsidR="00E7314C" w:rsidRPr="00BE692A" w:rsidRDefault="00E7314C" w:rsidP="00FE00E9">
      <w:pPr>
        <w:pStyle w:val="ListParagraph"/>
        <w:jc w:val="both"/>
        <w:rPr>
          <w:szCs w:val="28"/>
          <w:lang w:val="en-US"/>
        </w:rPr>
      </w:pPr>
      <w:r>
        <w:rPr>
          <w:szCs w:val="28"/>
        </w:rPr>
        <w:t>Например</w:t>
      </w:r>
      <w:r w:rsidRPr="00BE692A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void input(int a[][Cols], int n, int m){…….}</w:t>
      </w:r>
      <w:r w:rsidRPr="00BE692A">
        <w:rPr>
          <w:szCs w:val="28"/>
          <w:lang w:val="en-US"/>
        </w:rPr>
        <w:t xml:space="preserve"> </w:t>
      </w:r>
    </w:p>
    <w:p w:rsidR="00E7314C" w:rsidRDefault="00E7314C" w:rsidP="00FE00E9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>Разработать функции по реализации алгоритма вывода массива на экран построчно.</w:t>
      </w:r>
    </w:p>
    <w:p w:rsidR="00E7314C" w:rsidRDefault="00E7314C" w:rsidP="00FE00E9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>Определить подзадачи задачи варианта. Выполнить для них разработку реализовать, отладить.</w:t>
      </w:r>
    </w:p>
    <w:p w:rsidR="00E7314C" w:rsidRDefault="00E7314C" w:rsidP="00FE00E9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>Разработать и реализовать основную задачу варианта на основе функции с параметрами. Разработать тесты и выполнить тестирование.</w:t>
      </w:r>
    </w:p>
    <w:p w:rsidR="00E7314C" w:rsidRPr="000F3417" w:rsidRDefault="00E7314C" w:rsidP="00FE00E9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 xml:space="preserve">Реализовать программу и отладить на тестах. </w:t>
      </w:r>
    </w:p>
    <w:p w:rsidR="00E7314C" w:rsidRDefault="00E7314C" w:rsidP="00793E6D">
      <w:pPr>
        <w:pStyle w:val="Heading2"/>
        <w:spacing w:before="300" w:after="200"/>
      </w:pPr>
      <w:r w:rsidRPr="00793E6D">
        <w:tab/>
      </w:r>
      <w:bookmarkStart w:id="14" w:name="_Toc65857065"/>
    </w:p>
    <w:p w:rsidR="00E7314C" w:rsidRPr="00085D35" w:rsidRDefault="00E7314C" w:rsidP="00FE00E9">
      <w:pPr>
        <w:pStyle w:val="Heading2"/>
        <w:spacing w:before="300" w:after="200"/>
        <w:ind w:firstLine="360"/>
        <w:rPr>
          <w:b w:val="0"/>
          <w:bCs w:val="0"/>
        </w:rPr>
      </w:pPr>
      <w:r>
        <w:br w:type="page"/>
      </w:r>
      <w:bookmarkStart w:id="15" w:name="_Toc103893900"/>
      <w:r w:rsidRPr="00085D35">
        <w:t>Вывод по заданию 1.</w:t>
      </w:r>
      <w:bookmarkEnd w:id="15"/>
      <w:r w:rsidRPr="00085D35">
        <w:t xml:space="preserve"> </w:t>
      </w:r>
      <w:bookmarkEnd w:id="14"/>
    </w:p>
    <w:p w:rsidR="00E7314C" w:rsidRDefault="00E7314C" w:rsidP="00FE00E9">
      <w:pPr>
        <w:ind w:firstLine="708"/>
        <w:jc w:val="both"/>
        <w:rPr>
          <w:szCs w:val="28"/>
        </w:rPr>
      </w:pPr>
      <w:r>
        <w:rPr>
          <w:noProof/>
          <w:szCs w:val="28"/>
          <w:lang w:eastAsia="ru-RU"/>
        </w:rPr>
        <w:t>Второе задание основывается на первом. В первом задании присутствует множество обучающих требований, которые не нужны для второго задания и потому не вошли в программу (например статические переменные).</w:t>
      </w:r>
    </w:p>
    <w:p w:rsidR="00E7314C" w:rsidRPr="0027045D" w:rsidRDefault="00E7314C" w:rsidP="00793E6D">
      <w:pPr>
        <w:pStyle w:val="Heading1"/>
      </w:pPr>
      <w:bookmarkStart w:id="16" w:name="_Toc65857066"/>
      <w:bookmarkStart w:id="17" w:name="_Toc103893901"/>
      <w:r w:rsidRPr="0027045D">
        <w:t xml:space="preserve">Задание </w:t>
      </w:r>
      <w:r>
        <w:t xml:space="preserve">2. Номер варианта: </w:t>
      </w:r>
      <w:r w:rsidRPr="0027045D">
        <w:t>&lt;</w:t>
      </w:r>
      <w:r>
        <w:t>28</w:t>
      </w:r>
      <w:r w:rsidRPr="0027045D">
        <w:t>&gt;</w:t>
      </w:r>
      <w:bookmarkEnd w:id="16"/>
      <w:bookmarkEnd w:id="17"/>
    </w:p>
    <w:p w:rsidR="00E7314C" w:rsidRDefault="00E7314C" w:rsidP="00FE00E9">
      <w:pPr>
        <w:tabs>
          <w:tab w:val="left" w:pos="5334"/>
        </w:tabs>
        <w:spacing w:after="160"/>
        <w:jc w:val="both"/>
        <w:rPr>
          <w:bCs/>
          <w:szCs w:val="28"/>
        </w:rPr>
      </w:pPr>
      <w:r>
        <w:rPr>
          <w:bCs/>
          <w:szCs w:val="28"/>
        </w:rPr>
        <w:t xml:space="preserve">Код программы выложен на гитхабе – </w:t>
      </w:r>
      <w:r>
        <w:rPr>
          <w:bCs/>
          <w:szCs w:val="28"/>
          <w:lang w:val="en-US"/>
        </w:rPr>
        <w:t>URL</w:t>
      </w:r>
      <w:r w:rsidRPr="00FE00E9">
        <w:rPr>
          <w:bCs/>
          <w:szCs w:val="28"/>
        </w:rPr>
        <w:t>:</w:t>
      </w:r>
    </w:p>
    <w:p w:rsidR="00E7314C" w:rsidRPr="00FE00E9" w:rsidRDefault="00E7314C" w:rsidP="00FE00E9">
      <w:pPr>
        <w:tabs>
          <w:tab w:val="left" w:pos="5334"/>
        </w:tabs>
        <w:spacing w:after="160"/>
        <w:jc w:val="both"/>
        <w:rPr>
          <w:bCs/>
          <w:szCs w:val="28"/>
        </w:rPr>
      </w:pPr>
      <w:hyperlink r:id="rId8" w:history="1">
        <w:r w:rsidRPr="00FE00E9">
          <w:rPr>
            <w:rStyle w:val="Hyperlink"/>
            <w:bCs/>
            <w:szCs w:val="28"/>
          </w:rPr>
          <w:t>https://github.com/sergkhr/SIAOD/tree/main/squareArrayTask</w:t>
        </w:r>
      </w:hyperlink>
    </w:p>
    <w:p w:rsidR="00E7314C" w:rsidRDefault="00E7314C" w:rsidP="00FE00E9">
      <w:pPr>
        <w:tabs>
          <w:tab w:val="left" w:pos="5334"/>
        </w:tabs>
        <w:spacing w:after="160"/>
        <w:jc w:val="center"/>
        <w:rPr>
          <w:b/>
          <w:bCs/>
          <w:sz w:val="24"/>
          <w:szCs w:val="24"/>
        </w:rPr>
      </w:pPr>
      <w:r w:rsidRPr="0011692C">
        <w:rPr>
          <w:b/>
          <w:bCs/>
          <w:sz w:val="24"/>
          <w:szCs w:val="24"/>
        </w:rPr>
        <w:pict>
          <v:shape id="_x0000_i1027" type="#_x0000_t75" style="width:467.25pt;height:144.75pt">
            <v:imagedata r:id="rId9" o:title=""/>
          </v:shape>
        </w:pict>
      </w:r>
    </w:p>
    <w:p w:rsidR="00E7314C" w:rsidRPr="00793E6D" w:rsidRDefault="00E7314C" w:rsidP="00FE00E9">
      <w:pPr>
        <w:tabs>
          <w:tab w:val="left" w:pos="5334"/>
        </w:tabs>
        <w:spacing w:after="160"/>
        <w:jc w:val="center"/>
        <w:rPr>
          <w:b/>
          <w:bCs/>
          <w:sz w:val="24"/>
          <w:szCs w:val="24"/>
        </w:rPr>
      </w:pPr>
      <w:r w:rsidRPr="003D55D8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2</w:t>
      </w:r>
      <w:r w:rsidRPr="003D55D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3D55D8">
        <w:rPr>
          <w:b/>
          <w:bCs/>
          <w:sz w:val="24"/>
          <w:szCs w:val="24"/>
        </w:rPr>
        <w:t xml:space="preserve"> — </w:t>
      </w:r>
      <w:r>
        <w:rPr>
          <w:b/>
          <w:bCs/>
          <w:sz w:val="24"/>
          <w:szCs w:val="24"/>
        </w:rPr>
        <w:t>работа программы</w:t>
      </w:r>
    </w:p>
    <w:p w:rsidR="00E7314C" w:rsidRPr="00B76F2F" w:rsidRDefault="00E7314C" w:rsidP="00BE6A0A">
      <w:pPr>
        <w:jc w:val="both"/>
        <w:rPr>
          <w:szCs w:val="28"/>
        </w:rPr>
      </w:pPr>
    </w:p>
    <w:p w:rsidR="00E7314C" w:rsidRDefault="00E7314C" w:rsidP="00793E6D">
      <w:pPr>
        <w:pStyle w:val="Heading2"/>
      </w:pPr>
      <w:r w:rsidRPr="00B76F2F">
        <w:tab/>
      </w:r>
      <w:bookmarkStart w:id="18" w:name="_Toc103893902"/>
      <w:bookmarkStart w:id="19" w:name="_Toc65857067"/>
      <w:r w:rsidRPr="00793E6D">
        <w:t>Вывод</w:t>
      </w:r>
      <w:r w:rsidRPr="00B76F2F">
        <w:t xml:space="preserve"> </w:t>
      </w:r>
      <w:r w:rsidRPr="00793E6D">
        <w:t>по</w:t>
      </w:r>
      <w:r w:rsidRPr="00B76F2F">
        <w:t xml:space="preserve"> </w:t>
      </w:r>
      <w:r w:rsidRPr="00793E6D">
        <w:t>заданию</w:t>
      </w:r>
      <w:r w:rsidRPr="00B76F2F">
        <w:t xml:space="preserve"> </w:t>
      </w:r>
      <w:r w:rsidRPr="00793E6D">
        <w:t>2.</w:t>
      </w:r>
      <w:bookmarkEnd w:id="18"/>
      <w:r>
        <w:t xml:space="preserve"> </w:t>
      </w:r>
      <w:bookmarkEnd w:id="19"/>
    </w:p>
    <w:p w:rsidR="00E7314C" w:rsidRDefault="00E7314C" w:rsidP="00793E6D">
      <w:r>
        <w:tab/>
        <w:t>Задание выполнено на динамическом массиве С и на статическом.</w:t>
      </w:r>
    </w:p>
    <w:p w:rsidR="00E7314C" w:rsidRPr="0027045D" w:rsidRDefault="00E7314C" w:rsidP="00D54B29">
      <w:pPr>
        <w:pStyle w:val="Heading1"/>
      </w:pPr>
      <w:bookmarkStart w:id="20" w:name="_Toc103893903"/>
      <w:r w:rsidRPr="0027045D">
        <w:t xml:space="preserve">Задание </w:t>
      </w:r>
      <w:r>
        <w:t xml:space="preserve">3. Номер варианта: </w:t>
      </w:r>
      <w:r w:rsidRPr="0027045D">
        <w:t>&lt;</w:t>
      </w:r>
      <w:r>
        <w:t>28</w:t>
      </w:r>
      <w:r w:rsidRPr="0027045D">
        <w:t>&gt;</w:t>
      </w:r>
      <w:bookmarkEnd w:id="20"/>
    </w:p>
    <w:p w:rsidR="00E7314C" w:rsidRDefault="00E7314C" w:rsidP="00D54B29">
      <w:pPr>
        <w:tabs>
          <w:tab w:val="left" w:pos="5334"/>
        </w:tabs>
        <w:spacing w:after="160"/>
        <w:jc w:val="both"/>
        <w:rPr>
          <w:bCs/>
          <w:szCs w:val="28"/>
        </w:rPr>
      </w:pPr>
      <w:r>
        <w:rPr>
          <w:bCs/>
          <w:szCs w:val="28"/>
        </w:rPr>
        <w:t xml:space="preserve">Код программы выложен на гитхабе – </w:t>
      </w:r>
      <w:r>
        <w:rPr>
          <w:bCs/>
          <w:szCs w:val="28"/>
          <w:lang w:val="en-US"/>
        </w:rPr>
        <w:t>URL</w:t>
      </w:r>
      <w:r w:rsidRPr="00FE00E9">
        <w:rPr>
          <w:bCs/>
          <w:szCs w:val="28"/>
        </w:rPr>
        <w:t>:</w:t>
      </w:r>
    </w:p>
    <w:p w:rsidR="00E7314C" w:rsidRPr="00FE00E9" w:rsidRDefault="00E7314C" w:rsidP="00D54B29">
      <w:pPr>
        <w:tabs>
          <w:tab w:val="left" w:pos="5334"/>
        </w:tabs>
        <w:spacing w:after="160"/>
        <w:jc w:val="both"/>
        <w:rPr>
          <w:bCs/>
          <w:szCs w:val="28"/>
        </w:rPr>
      </w:pPr>
      <w:hyperlink r:id="rId10" w:history="1">
        <w:r w:rsidRPr="00FE00E9">
          <w:rPr>
            <w:rStyle w:val="Hyperlink"/>
            <w:bCs/>
            <w:szCs w:val="28"/>
          </w:rPr>
          <w:t>https://github.com/sergkhr/SIAOD/tree/main/squareArrayTask</w:t>
        </w:r>
      </w:hyperlink>
    </w:p>
    <w:p w:rsidR="00E7314C" w:rsidRDefault="00E7314C" w:rsidP="00D54B29">
      <w:pPr>
        <w:tabs>
          <w:tab w:val="left" w:pos="5334"/>
        </w:tabs>
        <w:spacing w:after="160"/>
        <w:jc w:val="center"/>
        <w:rPr>
          <w:b/>
          <w:bCs/>
          <w:sz w:val="24"/>
          <w:szCs w:val="24"/>
        </w:rPr>
      </w:pPr>
      <w:r w:rsidRPr="0011692C">
        <w:rPr>
          <w:b/>
          <w:bCs/>
          <w:sz w:val="24"/>
          <w:szCs w:val="24"/>
        </w:rPr>
        <w:pict>
          <v:shape id="_x0000_i1028" type="#_x0000_t75" style="width:354.75pt;height:119.25pt">
            <v:imagedata r:id="rId11" o:title=""/>
          </v:shape>
        </w:pict>
      </w:r>
    </w:p>
    <w:p w:rsidR="00E7314C" w:rsidRPr="00793E6D" w:rsidRDefault="00E7314C" w:rsidP="00D54B29">
      <w:pPr>
        <w:tabs>
          <w:tab w:val="left" w:pos="5334"/>
        </w:tabs>
        <w:spacing w:after="160"/>
        <w:jc w:val="center"/>
        <w:rPr>
          <w:b/>
          <w:bCs/>
          <w:sz w:val="24"/>
          <w:szCs w:val="24"/>
        </w:rPr>
      </w:pPr>
      <w:r w:rsidRPr="003D55D8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3</w:t>
      </w:r>
      <w:r w:rsidRPr="003D55D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3D55D8">
        <w:rPr>
          <w:b/>
          <w:bCs/>
          <w:sz w:val="24"/>
          <w:szCs w:val="24"/>
        </w:rPr>
        <w:t xml:space="preserve"> — </w:t>
      </w:r>
      <w:r>
        <w:rPr>
          <w:b/>
          <w:bCs/>
          <w:sz w:val="24"/>
          <w:szCs w:val="24"/>
        </w:rPr>
        <w:t>работа программы</w:t>
      </w:r>
    </w:p>
    <w:p w:rsidR="00E7314C" w:rsidRPr="00B76F2F" w:rsidRDefault="00E7314C" w:rsidP="00D54B29">
      <w:pPr>
        <w:jc w:val="both"/>
        <w:rPr>
          <w:szCs w:val="28"/>
        </w:rPr>
      </w:pPr>
    </w:p>
    <w:p w:rsidR="00E7314C" w:rsidRDefault="00E7314C" w:rsidP="00D54B29">
      <w:pPr>
        <w:pStyle w:val="Heading2"/>
      </w:pPr>
      <w:r w:rsidRPr="00B76F2F">
        <w:tab/>
      </w:r>
      <w:bookmarkStart w:id="21" w:name="_Toc103893904"/>
      <w:r w:rsidRPr="00793E6D">
        <w:t>Вывод</w:t>
      </w:r>
      <w:r w:rsidRPr="00B76F2F">
        <w:t xml:space="preserve"> </w:t>
      </w:r>
      <w:r w:rsidRPr="00793E6D">
        <w:t>по</w:t>
      </w:r>
      <w:r w:rsidRPr="00B76F2F">
        <w:t xml:space="preserve"> </w:t>
      </w:r>
      <w:r w:rsidRPr="00793E6D">
        <w:t>заданию</w:t>
      </w:r>
      <w:r w:rsidRPr="00B76F2F">
        <w:t xml:space="preserve"> </w:t>
      </w:r>
      <w:r>
        <w:t>3</w:t>
      </w:r>
      <w:r w:rsidRPr="00793E6D">
        <w:t>.</w:t>
      </w:r>
      <w:bookmarkEnd w:id="21"/>
      <w:r>
        <w:t xml:space="preserve"> </w:t>
      </w:r>
    </w:p>
    <w:p w:rsidR="00E7314C" w:rsidRPr="00793E6D" w:rsidRDefault="00E7314C" w:rsidP="00D54B29">
      <w:r>
        <w:tab/>
        <w:t xml:space="preserve">Задание выполнено на структуре вектор </w:t>
      </w:r>
      <w:r>
        <w:rPr>
          <w:lang w:val="en-US"/>
        </w:rPr>
        <w:t>STL</w:t>
      </w:r>
      <w:r>
        <w:t>.</w:t>
      </w:r>
    </w:p>
    <w:p w:rsidR="00E7314C" w:rsidRPr="00793E6D" w:rsidRDefault="00E7314C" w:rsidP="00793E6D"/>
    <w:p w:rsidR="00E7314C" w:rsidRPr="00793E6D" w:rsidRDefault="00E7314C" w:rsidP="00793E6D">
      <w:pPr>
        <w:pStyle w:val="Heading1"/>
      </w:pPr>
      <w:bookmarkStart w:id="22" w:name="_Toc65857068"/>
      <w:bookmarkStart w:id="23" w:name="_Toc103893905"/>
      <w:r w:rsidRPr="00793E6D">
        <w:t>Общий вывод</w:t>
      </w:r>
      <w:bookmarkEnd w:id="22"/>
      <w:bookmarkEnd w:id="23"/>
    </w:p>
    <w:p w:rsidR="00E7314C" w:rsidRPr="00793E6D" w:rsidRDefault="00E7314C" w:rsidP="0027045D">
      <w:pPr>
        <w:jc w:val="both"/>
        <w:rPr>
          <w:szCs w:val="28"/>
        </w:rPr>
      </w:pPr>
      <w:r>
        <w:rPr>
          <w:b/>
          <w:bCs/>
          <w:szCs w:val="28"/>
        </w:rPr>
        <w:tab/>
      </w:r>
      <w:r>
        <w:rPr>
          <w:szCs w:val="28"/>
        </w:rPr>
        <w:t xml:space="preserve">Из выполненных задач можно сделать вывод, что пользоваться вектором куда практичнее и удобнее, чем динамическим выделением памяти в стиле языка </w:t>
      </w:r>
      <w:r>
        <w:rPr>
          <w:szCs w:val="28"/>
          <w:lang w:val="en-US"/>
        </w:rPr>
        <w:t>C</w:t>
      </w:r>
      <w:r>
        <w:rPr>
          <w:szCs w:val="28"/>
        </w:rPr>
        <w:t xml:space="preserve">. </w:t>
      </w:r>
    </w:p>
    <w:p w:rsidR="00E7314C" w:rsidRPr="00D54B29" w:rsidRDefault="00E7314C" w:rsidP="00D54B29">
      <w:pPr>
        <w:pStyle w:val="Heading1"/>
      </w:pPr>
      <w:bookmarkStart w:id="24" w:name="_Toc65857069"/>
      <w:bookmarkStart w:id="25" w:name="_Toc103893906"/>
      <w:r w:rsidRPr="0027045D">
        <w:t>Список информационных источников</w:t>
      </w:r>
      <w:bookmarkEnd w:id="24"/>
      <w:bookmarkEnd w:id="25"/>
    </w:p>
    <w:p w:rsidR="00E7314C" w:rsidRPr="00960D66" w:rsidRDefault="00E7314C" w:rsidP="00A82DC7">
      <w:pPr>
        <w:ind w:firstLine="708"/>
        <w:jc w:val="both"/>
        <w:rPr>
          <w:szCs w:val="28"/>
        </w:rPr>
      </w:pPr>
      <w:r>
        <w:rPr>
          <w:szCs w:val="28"/>
        </w:rPr>
        <w:t>1</w:t>
      </w:r>
      <w:r w:rsidRPr="005F35E7">
        <w:rPr>
          <w:szCs w:val="28"/>
        </w:rPr>
        <w:t xml:space="preserve">. </w:t>
      </w:r>
      <w:r>
        <w:rPr>
          <w:szCs w:val="28"/>
        </w:rPr>
        <w:t xml:space="preserve">Функция </w:t>
      </w:r>
      <w:r>
        <w:rPr>
          <w:szCs w:val="28"/>
          <w:lang w:val="en-US"/>
        </w:rPr>
        <w:t>sort</w:t>
      </w:r>
      <w:r w:rsidRPr="005F35E7">
        <w:rPr>
          <w:szCs w:val="28"/>
        </w:rPr>
        <w:t xml:space="preserve"> — </w:t>
      </w:r>
      <w:r w:rsidRPr="005F35E7">
        <w:rPr>
          <w:szCs w:val="28"/>
          <w:lang w:val="en-US"/>
        </w:rPr>
        <w:t>URL</w:t>
      </w:r>
      <w:r w:rsidRPr="005F35E7">
        <w:rPr>
          <w:szCs w:val="28"/>
        </w:rPr>
        <w:t xml:space="preserve">: </w:t>
      </w:r>
      <w:hyperlink r:id="rId12" w:history="1">
        <w:r w:rsidRPr="00D54B29">
          <w:rPr>
            <w:rStyle w:val="Hyperlink"/>
          </w:rPr>
          <w:t>https://en.cppreference.com/w/cpp/algorithm/sort</w:t>
        </w:r>
      </w:hyperlink>
      <w:r w:rsidRPr="00960D66">
        <w:rPr>
          <w:szCs w:val="28"/>
        </w:rPr>
        <w:t xml:space="preserve"> </w:t>
      </w:r>
      <w:r>
        <w:rPr>
          <w:szCs w:val="28"/>
        </w:rPr>
        <w:t>(</w:t>
      </w:r>
      <w:r w:rsidRPr="005F35E7">
        <w:rPr>
          <w:szCs w:val="28"/>
        </w:rPr>
        <w:t>Дата обращения</w:t>
      </w:r>
      <w:r>
        <w:rPr>
          <w:szCs w:val="28"/>
        </w:rPr>
        <w:t>:</w:t>
      </w:r>
      <w:r w:rsidRPr="005F35E7">
        <w:rPr>
          <w:szCs w:val="28"/>
        </w:rPr>
        <w:t xml:space="preserve"> </w:t>
      </w:r>
      <w:r w:rsidRPr="00D54B29">
        <w:rPr>
          <w:szCs w:val="28"/>
        </w:rPr>
        <w:t>2</w:t>
      </w:r>
      <w:r w:rsidRPr="00960D66">
        <w:rPr>
          <w:szCs w:val="28"/>
        </w:rPr>
        <w:t>5</w:t>
      </w:r>
      <w:r w:rsidRPr="005F35E7">
        <w:rPr>
          <w:szCs w:val="28"/>
        </w:rPr>
        <w:t>.</w:t>
      </w:r>
      <w:r>
        <w:rPr>
          <w:szCs w:val="28"/>
        </w:rPr>
        <w:t>0</w:t>
      </w:r>
      <w:r w:rsidRPr="00D54B29">
        <w:rPr>
          <w:szCs w:val="28"/>
        </w:rPr>
        <w:t>2</w:t>
      </w:r>
      <w:r w:rsidRPr="005F35E7">
        <w:rPr>
          <w:szCs w:val="28"/>
        </w:rPr>
        <w:t>.20</w:t>
      </w:r>
      <w:r w:rsidRPr="00960D66">
        <w:rPr>
          <w:szCs w:val="28"/>
        </w:rPr>
        <w:t>2</w:t>
      </w:r>
      <w:r w:rsidRPr="00D54B29">
        <w:rPr>
          <w:szCs w:val="28"/>
        </w:rPr>
        <w:t>2</w:t>
      </w:r>
      <w:r>
        <w:rPr>
          <w:szCs w:val="28"/>
        </w:rPr>
        <w:t>)</w:t>
      </w:r>
    </w:p>
    <w:sectPr w:rsidR="00E7314C" w:rsidRPr="00960D66" w:rsidSect="00DA395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14C" w:rsidRDefault="00E7314C" w:rsidP="00DA3953">
      <w:r>
        <w:separator/>
      </w:r>
    </w:p>
  </w:endnote>
  <w:endnote w:type="continuationSeparator" w:id="0">
    <w:p w:rsidR="00E7314C" w:rsidRDefault="00E7314C" w:rsidP="00DA3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14C" w:rsidRPr="00682978" w:rsidRDefault="00E7314C" w:rsidP="00682978">
    <w:pPr>
      <w:pStyle w:val="Footer"/>
      <w:jc w:val="center"/>
      <w:rPr>
        <w:szCs w:val="28"/>
      </w:rPr>
    </w:pPr>
    <w:r w:rsidRPr="00682978">
      <w:rPr>
        <w:szCs w:val="28"/>
      </w:rPr>
      <w:fldChar w:fldCharType="begin"/>
    </w:r>
    <w:r w:rsidRPr="00682978">
      <w:rPr>
        <w:szCs w:val="28"/>
      </w:rPr>
      <w:instrText>PAGE   \* MERGEFORMAT</w:instrText>
    </w:r>
    <w:r w:rsidRPr="00682978">
      <w:rPr>
        <w:szCs w:val="28"/>
      </w:rPr>
      <w:fldChar w:fldCharType="separate"/>
    </w:r>
    <w:r>
      <w:rPr>
        <w:noProof/>
        <w:szCs w:val="28"/>
      </w:rPr>
      <w:t>3</w:t>
    </w:r>
    <w:r w:rsidRPr="00682978">
      <w:rPr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14C" w:rsidRDefault="00E7314C" w:rsidP="00DA3953">
      <w:r>
        <w:separator/>
      </w:r>
    </w:p>
  </w:footnote>
  <w:footnote w:type="continuationSeparator" w:id="0">
    <w:p w:rsidR="00E7314C" w:rsidRDefault="00E7314C" w:rsidP="00DA39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0D02"/>
    <w:multiLevelType w:val="hybridMultilevel"/>
    <w:tmpl w:val="6F4E6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E7A"/>
    <w:multiLevelType w:val="hybridMultilevel"/>
    <w:tmpl w:val="FBC2E7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D074A4E"/>
    <w:multiLevelType w:val="hybridMultilevel"/>
    <w:tmpl w:val="92FA1E4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B654008"/>
    <w:multiLevelType w:val="hybridMultilevel"/>
    <w:tmpl w:val="0774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FF4096F"/>
    <w:multiLevelType w:val="hybridMultilevel"/>
    <w:tmpl w:val="229AF7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C170C18"/>
    <w:multiLevelType w:val="hybridMultilevel"/>
    <w:tmpl w:val="1750D8EE"/>
    <w:lvl w:ilvl="0" w:tplc="15D6F9A6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>
    <w:nsid w:val="6D3C646C"/>
    <w:multiLevelType w:val="hybridMultilevel"/>
    <w:tmpl w:val="3A369F0E"/>
    <w:lvl w:ilvl="0" w:tplc="D28A7A9C">
      <w:start w:val="1"/>
      <w:numFmt w:val="decimal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429F"/>
    <w:rsid w:val="0000084D"/>
    <w:rsid w:val="00002D72"/>
    <w:rsid w:val="000072A0"/>
    <w:rsid w:val="00012FBF"/>
    <w:rsid w:val="00023589"/>
    <w:rsid w:val="00057B70"/>
    <w:rsid w:val="000610EC"/>
    <w:rsid w:val="00085D35"/>
    <w:rsid w:val="000B17AC"/>
    <w:rsid w:val="000E4C23"/>
    <w:rsid w:val="000F3417"/>
    <w:rsid w:val="000F574F"/>
    <w:rsid w:val="0011692C"/>
    <w:rsid w:val="001314ED"/>
    <w:rsid w:val="0013206F"/>
    <w:rsid w:val="00144E83"/>
    <w:rsid w:val="001452ED"/>
    <w:rsid w:val="001B0CEC"/>
    <w:rsid w:val="001B6AEB"/>
    <w:rsid w:val="001C54D0"/>
    <w:rsid w:val="001D0CB5"/>
    <w:rsid w:val="001F1F8C"/>
    <w:rsid w:val="0021594D"/>
    <w:rsid w:val="00217983"/>
    <w:rsid w:val="00225F06"/>
    <w:rsid w:val="00232475"/>
    <w:rsid w:val="00234108"/>
    <w:rsid w:val="00241817"/>
    <w:rsid w:val="0027045D"/>
    <w:rsid w:val="00291399"/>
    <w:rsid w:val="002E00D5"/>
    <w:rsid w:val="00307EE1"/>
    <w:rsid w:val="00324A68"/>
    <w:rsid w:val="0034497E"/>
    <w:rsid w:val="00356099"/>
    <w:rsid w:val="003672C5"/>
    <w:rsid w:val="00392327"/>
    <w:rsid w:val="003C64C6"/>
    <w:rsid w:val="003D55D8"/>
    <w:rsid w:val="003E1686"/>
    <w:rsid w:val="003F78CA"/>
    <w:rsid w:val="00413382"/>
    <w:rsid w:val="004328B3"/>
    <w:rsid w:val="00433C90"/>
    <w:rsid w:val="0047346F"/>
    <w:rsid w:val="00480F28"/>
    <w:rsid w:val="00505B01"/>
    <w:rsid w:val="00507C0B"/>
    <w:rsid w:val="005149AA"/>
    <w:rsid w:val="00536E6D"/>
    <w:rsid w:val="00556652"/>
    <w:rsid w:val="0057049F"/>
    <w:rsid w:val="005B018A"/>
    <w:rsid w:val="005C796F"/>
    <w:rsid w:val="005D3016"/>
    <w:rsid w:val="005D57B1"/>
    <w:rsid w:val="005E76EC"/>
    <w:rsid w:val="005F35E7"/>
    <w:rsid w:val="005F7776"/>
    <w:rsid w:val="0060656F"/>
    <w:rsid w:val="00627260"/>
    <w:rsid w:val="00630F7A"/>
    <w:rsid w:val="006442CA"/>
    <w:rsid w:val="00672CD6"/>
    <w:rsid w:val="00682978"/>
    <w:rsid w:val="00685229"/>
    <w:rsid w:val="006B003C"/>
    <w:rsid w:val="006C1898"/>
    <w:rsid w:val="006C656A"/>
    <w:rsid w:val="006D0CBD"/>
    <w:rsid w:val="006F1E8B"/>
    <w:rsid w:val="006F3139"/>
    <w:rsid w:val="00722B53"/>
    <w:rsid w:val="00746F5C"/>
    <w:rsid w:val="007602FF"/>
    <w:rsid w:val="00761C00"/>
    <w:rsid w:val="00777F3C"/>
    <w:rsid w:val="007856CE"/>
    <w:rsid w:val="00793E6D"/>
    <w:rsid w:val="007D6F56"/>
    <w:rsid w:val="007F5956"/>
    <w:rsid w:val="00807700"/>
    <w:rsid w:val="008116FC"/>
    <w:rsid w:val="00811FC4"/>
    <w:rsid w:val="00834361"/>
    <w:rsid w:val="00850368"/>
    <w:rsid w:val="00857CF7"/>
    <w:rsid w:val="00864179"/>
    <w:rsid w:val="008A0052"/>
    <w:rsid w:val="008A4902"/>
    <w:rsid w:val="008D0A19"/>
    <w:rsid w:val="008D5EDF"/>
    <w:rsid w:val="00900007"/>
    <w:rsid w:val="00901F18"/>
    <w:rsid w:val="00911A1A"/>
    <w:rsid w:val="0091292C"/>
    <w:rsid w:val="009414D8"/>
    <w:rsid w:val="00943025"/>
    <w:rsid w:val="00943AC8"/>
    <w:rsid w:val="00957B68"/>
    <w:rsid w:val="00960D66"/>
    <w:rsid w:val="00967930"/>
    <w:rsid w:val="0097122E"/>
    <w:rsid w:val="00985440"/>
    <w:rsid w:val="009933BE"/>
    <w:rsid w:val="009A3E23"/>
    <w:rsid w:val="009A5B24"/>
    <w:rsid w:val="009B4857"/>
    <w:rsid w:val="009F0530"/>
    <w:rsid w:val="00A169FA"/>
    <w:rsid w:val="00A41249"/>
    <w:rsid w:val="00A414C1"/>
    <w:rsid w:val="00A423E1"/>
    <w:rsid w:val="00A5173D"/>
    <w:rsid w:val="00A518A1"/>
    <w:rsid w:val="00A70888"/>
    <w:rsid w:val="00A82DC7"/>
    <w:rsid w:val="00AC35DA"/>
    <w:rsid w:val="00AC4BEE"/>
    <w:rsid w:val="00AE1264"/>
    <w:rsid w:val="00B25896"/>
    <w:rsid w:val="00B30E8B"/>
    <w:rsid w:val="00B31737"/>
    <w:rsid w:val="00B40CF1"/>
    <w:rsid w:val="00B50C73"/>
    <w:rsid w:val="00B528F8"/>
    <w:rsid w:val="00B54CBA"/>
    <w:rsid w:val="00B645B3"/>
    <w:rsid w:val="00B76F2F"/>
    <w:rsid w:val="00B86A00"/>
    <w:rsid w:val="00BA2AE0"/>
    <w:rsid w:val="00BA5729"/>
    <w:rsid w:val="00BB429F"/>
    <w:rsid w:val="00BD78EA"/>
    <w:rsid w:val="00BE04D1"/>
    <w:rsid w:val="00BE692A"/>
    <w:rsid w:val="00BE6A0A"/>
    <w:rsid w:val="00BF23E9"/>
    <w:rsid w:val="00C03A9E"/>
    <w:rsid w:val="00C12658"/>
    <w:rsid w:val="00C24638"/>
    <w:rsid w:val="00C52E00"/>
    <w:rsid w:val="00CA1A74"/>
    <w:rsid w:val="00CE25CE"/>
    <w:rsid w:val="00D01ACF"/>
    <w:rsid w:val="00D055D5"/>
    <w:rsid w:val="00D122C6"/>
    <w:rsid w:val="00D2337F"/>
    <w:rsid w:val="00D24B12"/>
    <w:rsid w:val="00D54B29"/>
    <w:rsid w:val="00D61BCB"/>
    <w:rsid w:val="00D93356"/>
    <w:rsid w:val="00DA3953"/>
    <w:rsid w:val="00DC1D48"/>
    <w:rsid w:val="00DD110D"/>
    <w:rsid w:val="00DD4ADD"/>
    <w:rsid w:val="00DE39E4"/>
    <w:rsid w:val="00DE6C2B"/>
    <w:rsid w:val="00E06561"/>
    <w:rsid w:val="00E11C2B"/>
    <w:rsid w:val="00E31B27"/>
    <w:rsid w:val="00E322C7"/>
    <w:rsid w:val="00E3320F"/>
    <w:rsid w:val="00E44310"/>
    <w:rsid w:val="00E7314C"/>
    <w:rsid w:val="00E74AB3"/>
    <w:rsid w:val="00E8295D"/>
    <w:rsid w:val="00EC3ED1"/>
    <w:rsid w:val="00ED2D8A"/>
    <w:rsid w:val="00F07DA1"/>
    <w:rsid w:val="00F36511"/>
    <w:rsid w:val="00F71639"/>
    <w:rsid w:val="00F82F23"/>
    <w:rsid w:val="00F94006"/>
    <w:rsid w:val="00FA09DC"/>
    <w:rsid w:val="00FC757C"/>
    <w:rsid w:val="00FE00E9"/>
    <w:rsid w:val="00FE0EC2"/>
    <w:rsid w:val="00FE6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93E6D"/>
    <w:pPr>
      <w:spacing w:line="360" w:lineRule="auto"/>
    </w:pPr>
    <w:rPr>
      <w:rFonts w:ascii="Times New Roman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3E6D"/>
    <w:pPr>
      <w:keepNext/>
      <w:keepLines/>
      <w:spacing w:before="300" w:after="200"/>
      <w:ind w:firstLine="357"/>
      <w:outlineLvl w:val="0"/>
    </w:pPr>
    <w:rPr>
      <w:rFonts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93E6D"/>
    <w:pPr>
      <w:keepNext/>
      <w:keepLines/>
      <w:spacing w:before="40"/>
      <w:outlineLvl w:val="1"/>
    </w:pPr>
    <w:rPr>
      <w:rFonts w:eastAsia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FE00E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93E6D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93E6D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8F0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99"/>
    <w:qFormat/>
    <w:rsid w:val="00850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A395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A395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A395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395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31B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31B2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sid w:val="0027045D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27045D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60D6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rsid w:val="00960D66"/>
    <w:rPr>
      <w:rFonts w:cs="Times New Roman"/>
      <w:color w:val="954F72"/>
      <w:u w:val="single"/>
    </w:rPr>
  </w:style>
  <w:style w:type="paragraph" w:styleId="TOCHeading">
    <w:name w:val="TOC Heading"/>
    <w:basedOn w:val="Heading1"/>
    <w:next w:val="Normal"/>
    <w:uiPriority w:val="99"/>
    <w:qFormat/>
    <w:rsid w:val="00793E6D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99"/>
    <w:rsid w:val="00793E6D"/>
    <w:pPr>
      <w:spacing w:before="120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rsid w:val="00793E6D"/>
    <w:pPr>
      <w:spacing w:before="120"/>
      <w:ind w:left="280"/>
    </w:pPr>
    <w:rPr>
      <w:rFonts w:ascii="Calibri" w:hAnsi="Calibri" w:cs="Calibri"/>
      <w:b/>
      <w:bCs/>
      <w:sz w:val="22"/>
    </w:rPr>
  </w:style>
  <w:style w:type="paragraph" w:styleId="TOC3">
    <w:name w:val="toc 3"/>
    <w:basedOn w:val="Normal"/>
    <w:next w:val="Normal"/>
    <w:autoRedefine/>
    <w:uiPriority w:val="99"/>
    <w:semiHidden/>
    <w:rsid w:val="00793E6D"/>
    <w:pPr>
      <w:ind w:left="56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793E6D"/>
    <w:pPr>
      <w:ind w:left="84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793E6D"/>
    <w:pPr>
      <w:ind w:left="112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793E6D"/>
    <w:pPr>
      <w:ind w:left="14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793E6D"/>
    <w:pPr>
      <w:ind w:left="168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793E6D"/>
    <w:pPr>
      <w:ind w:left="196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793E6D"/>
    <w:pPr>
      <w:ind w:left="2240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71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khr/SIAOD/tree/main/squareArrayTas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cppreference.com/w/cpp/algorithm/sort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ergkhr/SIAOD/tree/main/squareArrayTas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257</TotalTime>
  <Pages>5</Pages>
  <Words>558</Words>
  <Characters>3186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Багдасарян</dc:creator>
  <cp:keywords/>
  <dc:description/>
  <cp:lastModifiedBy>Виктор</cp:lastModifiedBy>
  <cp:revision>157</cp:revision>
  <cp:lastPrinted>2019-10-17T21:45:00Z</cp:lastPrinted>
  <dcterms:created xsi:type="dcterms:W3CDTF">2018-09-18T21:55:00Z</dcterms:created>
  <dcterms:modified xsi:type="dcterms:W3CDTF">2022-05-19T20:04:00Z</dcterms:modified>
</cp:coreProperties>
</file>