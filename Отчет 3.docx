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0C5A4A" w:rsidRPr="00C67DBB" w:rsidTr="001B6AEB">
        <w:trPr>
          <w:cantSplit/>
          <w:trHeight w:val="180"/>
          <w:jc w:val="center"/>
        </w:trPr>
        <w:tc>
          <w:tcPr>
            <w:tcW w:w="9598" w:type="dxa"/>
          </w:tcPr>
          <w:p w:rsidR="000C5A4A" w:rsidRPr="004328B3" w:rsidRDefault="000C5A4A" w:rsidP="000C365A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C67DBB">
              <w:rPr>
                <w:caps/>
                <w:noProof/>
                <w:color w:val="000000"/>
                <w:sz w:val="20"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A picture containing diagramDescription automatically generated" style="width:47.25pt;height:54pt;visibility:visible">
                  <v:imagedata r:id="rId7" o:title=""/>
                </v:shape>
              </w:pict>
            </w:r>
          </w:p>
        </w:tc>
      </w:tr>
      <w:tr w:rsidR="000C5A4A" w:rsidRPr="00C67DBB" w:rsidTr="001B6AEB">
        <w:trPr>
          <w:cantSplit/>
          <w:trHeight w:val="180"/>
          <w:jc w:val="center"/>
        </w:trPr>
        <w:tc>
          <w:tcPr>
            <w:tcW w:w="9598" w:type="dxa"/>
          </w:tcPr>
          <w:p w:rsidR="000C5A4A" w:rsidRPr="004328B3" w:rsidRDefault="000C5A4A" w:rsidP="000C365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328B3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0C5A4A" w:rsidRPr="00C67DBB" w:rsidTr="001B6AEB">
        <w:trPr>
          <w:cantSplit/>
          <w:trHeight w:val="2146"/>
          <w:jc w:val="center"/>
        </w:trPr>
        <w:tc>
          <w:tcPr>
            <w:tcW w:w="9598" w:type="dxa"/>
          </w:tcPr>
          <w:p w:rsidR="000C5A4A" w:rsidRPr="004328B3" w:rsidRDefault="000C5A4A" w:rsidP="000C365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0C5A4A" w:rsidRPr="004328B3" w:rsidRDefault="000C5A4A" w:rsidP="000C365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:rsidR="000C5A4A" w:rsidRPr="004328B3" w:rsidRDefault="000C5A4A" w:rsidP="000C365A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0C5A4A" w:rsidRPr="004328B3" w:rsidRDefault="000C5A4A" w:rsidP="000C365A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rPr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:rsidR="000C5A4A" w:rsidRPr="004328B3" w:rsidRDefault="000C5A4A" w:rsidP="000C365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</w:r>
            <w:r w:rsidRPr="00D10C3E">
              <w:rPr>
                <w:noProof/>
                <w:sz w:val="20"/>
                <w:szCs w:val="20"/>
                <w:lang w:eastAsia="ru-RU"/>
              </w:rPr>
              <w:pict>
                <v:group id="Canvas 2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<v:stroke linestyle="thinThin"/>
                    <o:lock v:ext="edit" shapetype="f"/>
                  </v:line>
                  <w10:anchorlock/>
                </v:group>
              </w:pict>
            </w:r>
          </w:p>
        </w:tc>
      </w:tr>
    </w:tbl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DE39E4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Cs/>
          <w:sz w:val="24"/>
          <w:szCs w:val="24"/>
          <w:lang w:eastAsia="ru-RU"/>
        </w:rPr>
      </w:pPr>
      <w:r w:rsidRPr="004328B3">
        <w:rPr>
          <w:bCs/>
          <w:sz w:val="24"/>
          <w:szCs w:val="24"/>
          <w:lang w:eastAsia="ru-RU"/>
        </w:rPr>
        <w:t xml:space="preserve">Отчет по выполнению </w:t>
      </w:r>
      <w:r>
        <w:rPr>
          <w:bCs/>
          <w:sz w:val="24"/>
          <w:szCs w:val="24"/>
          <w:lang w:eastAsia="ru-RU"/>
        </w:rPr>
        <w:t>практических заданий</w:t>
      </w:r>
    </w:p>
    <w:p w:rsidR="000C5A4A" w:rsidRPr="00DE39E4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DE39E4">
        <w:rPr>
          <w:sz w:val="24"/>
          <w:szCs w:val="24"/>
          <w:lang w:eastAsia="ru-RU"/>
        </w:rPr>
        <w:t>по дисциплине</w:t>
      </w:r>
      <w:r w:rsidRPr="00DE39E4">
        <w:rPr>
          <w:b/>
          <w:bCs/>
          <w:sz w:val="24"/>
          <w:szCs w:val="24"/>
          <w:lang w:eastAsia="ru-RU"/>
        </w:rPr>
        <w:t xml:space="preserve"> </w:t>
      </w:r>
      <w:r>
        <w:rPr>
          <w:b/>
          <w:bCs/>
          <w:sz w:val="24"/>
          <w:szCs w:val="24"/>
          <w:lang w:eastAsia="ru-RU"/>
        </w:rPr>
        <w:t>«</w:t>
      </w:r>
      <w:r w:rsidRPr="00DE39E4">
        <w:rPr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b/>
          <w:bCs/>
          <w:sz w:val="24"/>
          <w:szCs w:val="24"/>
          <w:lang w:eastAsia="ru-RU"/>
        </w:rPr>
        <w:t>»</w:t>
      </w: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0C365A" w:rsidRDefault="000C5A4A" w:rsidP="000C365A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Выполнил студент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Хречко С.В.</w:t>
      </w: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 xml:space="preserve">                                                   </w:t>
      </w: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0C5A4A" w:rsidRPr="00643A3C" w:rsidRDefault="000C5A4A" w:rsidP="000C365A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>группа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ИКБО-08</w:t>
      </w:r>
      <w:r w:rsidRPr="004328B3">
        <w:rPr>
          <w:sz w:val="24"/>
          <w:szCs w:val="24"/>
          <w:u w:val="single"/>
          <w:lang w:eastAsia="ru-RU"/>
        </w:rPr>
        <w:t>-2</w:t>
      </w:r>
      <w:r>
        <w:rPr>
          <w:sz w:val="24"/>
          <w:szCs w:val="24"/>
          <w:u w:val="single"/>
          <w:lang w:eastAsia="ru-RU"/>
        </w:rPr>
        <w:t>1</w:t>
      </w: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0C5A4A" w:rsidRDefault="000C5A4A" w:rsidP="000C365A"/>
    <w:p w:rsidR="000C5A4A" w:rsidRPr="004328B3" w:rsidRDefault="000C5A4A" w:rsidP="000C365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4328B3">
        <w:rPr>
          <w:b/>
          <w:bCs/>
          <w:sz w:val="24"/>
          <w:szCs w:val="24"/>
          <w:lang w:eastAsia="ru-RU"/>
        </w:rPr>
        <w:t>Москва 202</w:t>
      </w:r>
      <w:r>
        <w:rPr>
          <w:b/>
          <w:bCs/>
          <w:sz w:val="24"/>
          <w:szCs w:val="24"/>
          <w:lang w:eastAsia="ru-RU"/>
        </w:rPr>
        <w:t>2</w:t>
      </w:r>
    </w:p>
    <w:p w:rsidR="000C5A4A" w:rsidRPr="000C365A" w:rsidRDefault="000C5A4A">
      <w:pPr>
        <w:spacing w:after="160" w:line="259" w:lineRule="auto"/>
        <w:rPr>
          <w:szCs w:val="28"/>
        </w:rPr>
      </w:pPr>
      <w:r>
        <w:rPr>
          <w:b/>
          <w:szCs w:val="28"/>
        </w:rPr>
        <w:br w:type="page"/>
      </w:r>
    </w:p>
    <w:p w:rsidR="000C5A4A" w:rsidRDefault="000C5A4A">
      <w:pPr>
        <w:rPr>
          <w:noProof/>
        </w:rPr>
      </w:pPr>
      <w:bookmarkStart w:id="8" w:name="_Toc65857488"/>
      <w:r w:rsidRPr="000C365A">
        <w:rPr>
          <w:b/>
        </w:rPr>
        <w:t>Содержание</w:t>
      </w:r>
      <w:bookmarkEnd w:id="8"/>
      <w:r w:rsidRPr="000C365A">
        <w:rPr>
          <w:rFonts w:eastAsia="Times New Roman"/>
          <w:b/>
          <w:bCs/>
          <w:sz w:val="32"/>
          <w:szCs w:val="32"/>
        </w:rPr>
        <w:fldChar w:fldCharType="begin"/>
      </w:r>
      <w:r w:rsidRPr="000C365A">
        <w:rPr>
          <w:rFonts w:eastAsia="Times New Roman"/>
          <w:b/>
          <w:bCs/>
          <w:sz w:val="32"/>
          <w:szCs w:val="32"/>
        </w:rPr>
        <w:instrText xml:space="preserve"> TOC \o "1-3" \h \z \u </w:instrText>
      </w:r>
      <w:r w:rsidRPr="000C365A">
        <w:rPr>
          <w:rFonts w:eastAsia="Times New Roman"/>
          <w:b/>
          <w:bCs/>
          <w:sz w:val="32"/>
          <w:szCs w:val="32"/>
        </w:rPr>
        <w:fldChar w:fldCharType="separate"/>
      </w:r>
    </w:p>
    <w:p w:rsidR="000C5A4A" w:rsidRDefault="000C5A4A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3905354" w:history="1">
        <w:r w:rsidRPr="00372D53">
          <w:rPr>
            <w:rStyle w:val="Hyperlink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5A4A" w:rsidRDefault="000C5A4A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3905355" w:history="1">
        <w:r w:rsidRPr="00372D53">
          <w:rPr>
            <w:rStyle w:val="Hyperlink"/>
            <w:noProof/>
          </w:rPr>
          <w:t>Задание 2. Номер варианта: &lt;</w:t>
        </w:r>
        <w:r w:rsidRPr="00372D53">
          <w:rPr>
            <w:rStyle w:val="Hyperlink"/>
            <w:noProof/>
            <w:lang w:val="en-US"/>
          </w:rPr>
          <w:t>27</w:t>
        </w:r>
        <w:r w:rsidRPr="00372D53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5A4A" w:rsidRDefault="000C5A4A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3905356" w:history="1">
        <w:r w:rsidRPr="00372D53">
          <w:rPr>
            <w:rStyle w:val="Hyperlink"/>
            <w:noProof/>
          </w:rPr>
          <w:t>Вывод по заданию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5A4A" w:rsidRDefault="000C5A4A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3905357" w:history="1">
        <w:r w:rsidRPr="00372D53">
          <w:rPr>
            <w:rStyle w:val="Hyperlink"/>
            <w:noProof/>
          </w:rPr>
          <w:t>Общий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5A4A" w:rsidRDefault="000C5A4A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3905358" w:history="1">
        <w:r w:rsidRPr="00372D53">
          <w:rPr>
            <w:rStyle w:val="Hyperlink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5A4A" w:rsidRDefault="000C5A4A">
      <w:r w:rsidRPr="000C365A">
        <w:rPr>
          <w:rFonts w:eastAsia="Times New Roman"/>
          <w:b/>
          <w:bCs/>
          <w:sz w:val="32"/>
          <w:szCs w:val="32"/>
        </w:rPr>
        <w:fldChar w:fldCharType="end"/>
      </w:r>
    </w:p>
    <w:p w:rsidR="000C5A4A" w:rsidRDefault="000C5A4A" w:rsidP="0027045D">
      <w:pPr>
        <w:ind w:firstLine="708"/>
        <w:rPr>
          <w:b/>
          <w:szCs w:val="28"/>
        </w:rPr>
      </w:pPr>
    </w:p>
    <w:p w:rsidR="000C5A4A" w:rsidRDefault="000C5A4A" w:rsidP="0027045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0C5A4A" w:rsidRDefault="000C5A4A" w:rsidP="00793E6D">
      <w:pPr>
        <w:pStyle w:val="Heading1"/>
      </w:pPr>
      <w:bookmarkStart w:id="9" w:name="_Toc65857063"/>
      <w:bookmarkStart w:id="10" w:name="_Toc65857489"/>
      <w:bookmarkStart w:id="11" w:name="_Toc103905354"/>
      <w:r w:rsidRPr="00DA3953">
        <w:t>Цель</w:t>
      </w:r>
      <w:r>
        <w:t xml:space="preserve"> работы</w:t>
      </w:r>
      <w:bookmarkEnd w:id="9"/>
      <w:bookmarkEnd w:id="10"/>
      <w:bookmarkEnd w:id="11"/>
    </w:p>
    <w:p w:rsidR="000C5A4A" w:rsidRPr="0083500E" w:rsidRDefault="000C5A4A" w:rsidP="00643A3C">
      <w:pPr>
        <w:jc w:val="both"/>
        <w:rPr>
          <w:szCs w:val="28"/>
        </w:rPr>
      </w:pPr>
      <w:bookmarkStart w:id="12" w:name="_Toc65857064"/>
      <w:r w:rsidRPr="0083500E">
        <w:rPr>
          <w:szCs w:val="28"/>
        </w:rPr>
        <w:t>- Получение навыков в разработке алгоритмов обработки текста – извлечение отдельных элементов.</w:t>
      </w:r>
    </w:p>
    <w:p w:rsidR="000C5A4A" w:rsidRPr="00643A3C" w:rsidRDefault="000C5A4A" w:rsidP="00643A3C">
      <w:pPr>
        <w:jc w:val="both"/>
        <w:rPr>
          <w:szCs w:val="28"/>
          <w:lang w:val="en-US"/>
        </w:rPr>
      </w:pPr>
      <w:r w:rsidRPr="0083500E">
        <w:t>- Получение навыков использования средств языка Си и С++ для реализации алгоритмов обработки текстовых данных.</w:t>
      </w:r>
      <w:bookmarkEnd w:id="12"/>
    </w:p>
    <w:p w:rsidR="000C5A4A" w:rsidRPr="0027045D" w:rsidRDefault="000C5A4A" w:rsidP="00793E6D">
      <w:pPr>
        <w:pStyle w:val="Heading1"/>
      </w:pPr>
      <w:bookmarkStart w:id="13" w:name="_Toc65857066"/>
      <w:bookmarkStart w:id="14" w:name="_Toc103905355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>
        <w:rPr>
          <w:lang w:val="en-US"/>
        </w:rPr>
        <w:t>27</w:t>
      </w:r>
      <w:r w:rsidRPr="0027045D">
        <w:t>&gt;</w:t>
      </w:r>
      <w:bookmarkEnd w:id="13"/>
      <w:bookmarkEnd w:id="14"/>
    </w:p>
    <w:p w:rsidR="000C5A4A" w:rsidRDefault="000C5A4A" w:rsidP="00643A3C">
      <w:pPr>
        <w:jc w:val="center"/>
        <w:rPr>
          <w:szCs w:val="28"/>
        </w:rPr>
      </w:pPr>
      <w:r w:rsidRPr="008442F8">
        <w:rPr>
          <w:szCs w:val="28"/>
        </w:rPr>
        <w:pict>
          <v:shape id="_x0000_i1027" type="#_x0000_t75" style="width:462.75pt;height:76.5pt">
            <v:imagedata r:id="rId8" o:title=""/>
          </v:shape>
        </w:pict>
      </w:r>
    </w:p>
    <w:p w:rsidR="000C5A4A" w:rsidRPr="00643A3C" w:rsidRDefault="000C5A4A" w:rsidP="00643A3C">
      <w:pPr>
        <w:tabs>
          <w:tab w:val="left" w:pos="5334"/>
        </w:tabs>
        <w:spacing w:after="160"/>
        <w:jc w:val="center"/>
        <w:rPr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  <w:lang w:val="en-US"/>
        </w:rPr>
        <w:t>2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Cs/>
          <w:sz w:val="24"/>
          <w:szCs w:val="24"/>
        </w:rPr>
        <w:t>Тестирование программы</w:t>
      </w:r>
    </w:p>
    <w:p w:rsidR="000C5A4A" w:rsidRPr="000C365A" w:rsidRDefault="000C5A4A" w:rsidP="00BE6A0A">
      <w:pPr>
        <w:jc w:val="both"/>
        <w:rPr>
          <w:szCs w:val="28"/>
        </w:rPr>
      </w:pPr>
    </w:p>
    <w:p w:rsidR="000C5A4A" w:rsidRDefault="000C5A4A" w:rsidP="00793E6D">
      <w:pPr>
        <w:pStyle w:val="Heading2"/>
      </w:pPr>
      <w:r w:rsidRPr="000C365A">
        <w:tab/>
      </w:r>
      <w:bookmarkStart w:id="15" w:name="_Toc103905356"/>
      <w:bookmarkStart w:id="16" w:name="_Toc65857067"/>
      <w:r w:rsidRPr="00793E6D">
        <w:t>Вывод</w:t>
      </w:r>
      <w:r w:rsidRPr="000C365A">
        <w:t xml:space="preserve"> </w:t>
      </w:r>
      <w:r w:rsidRPr="00793E6D">
        <w:t>по</w:t>
      </w:r>
      <w:r w:rsidRPr="000C365A">
        <w:t xml:space="preserve"> </w:t>
      </w:r>
      <w:r w:rsidRPr="00793E6D">
        <w:t>заданию</w:t>
      </w:r>
      <w:r w:rsidRPr="000C365A">
        <w:t xml:space="preserve"> </w:t>
      </w:r>
      <w:r w:rsidRPr="00793E6D">
        <w:t>2.</w:t>
      </w:r>
      <w:bookmarkEnd w:id="15"/>
      <w:r>
        <w:t xml:space="preserve"> </w:t>
      </w:r>
      <w:bookmarkEnd w:id="16"/>
    </w:p>
    <w:p w:rsidR="000C5A4A" w:rsidRPr="00643A3C" w:rsidRDefault="000C5A4A" w:rsidP="00793E6D">
      <w:pPr>
        <w:rPr>
          <w:lang w:val="en-US"/>
        </w:rPr>
      </w:pPr>
      <w:r>
        <w:tab/>
        <w:t xml:space="preserve">Все работает, использован </w:t>
      </w:r>
      <w:r>
        <w:rPr>
          <w:lang w:val="en-US"/>
        </w:rPr>
        <w:t>C++.</w:t>
      </w:r>
    </w:p>
    <w:p w:rsidR="000C5A4A" w:rsidRPr="00793E6D" w:rsidRDefault="000C5A4A" w:rsidP="00793E6D">
      <w:pPr>
        <w:pStyle w:val="Heading1"/>
      </w:pPr>
      <w:bookmarkStart w:id="17" w:name="_Toc65857068"/>
      <w:bookmarkStart w:id="18" w:name="_Toc103905357"/>
      <w:r w:rsidRPr="00793E6D">
        <w:t>Общий вывод</w:t>
      </w:r>
      <w:bookmarkEnd w:id="17"/>
      <w:bookmarkEnd w:id="18"/>
    </w:p>
    <w:p w:rsidR="000C5A4A" w:rsidRPr="00793E6D" w:rsidRDefault="000C5A4A" w:rsidP="0027045D">
      <w:pPr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Освоена работа со строками. </w:t>
      </w:r>
    </w:p>
    <w:p w:rsidR="000C5A4A" w:rsidRDefault="000C5A4A" w:rsidP="00793E6D">
      <w:pPr>
        <w:pStyle w:val="Heading1"/>
      </w:pPr>
      <w:bookmarkStart w:id="19" w:name="_Toc65857069"/>
      <w:bookmarkStart w:id="20" w:name="_Toc103905358"/>
      <w:r w:rsidRPr="0027045D">
        <w:t>Список информационных источников</w:t>
      </w:r>
      <w:bookmarkEnd w:id="19"/>
      <w:bookmarkEnd w:id="20"/>
    </w:p>
    <w:p w:rsidR="000C5A4A" w:rsidRPr="008B608D" w:rsidRDefault="000C5A4A" w:rsidP="00A82DC7">
      <w:pPr>
        <w:ind w:firstLine="708"/>
        <w:jc w:val="both"/>
        <w:rPr>
          <w:szCs w:val="28"/>
          <w:lang w:val="en-US"/>
        </w:rPr>
      </w:pPr>
      <w:r>
        <w:rPr>
          <w:szCs w:val="28"/>
        </w:rPr>
        <w:t xml:space="preserve">Общее знание языка </w:t>
      </w:r>
      <w:r>
        <w:rPr>
          <w:szCs w:val="28"/>
          <w:lang w:val="en-US"/>
        </w:rPr>
        <w:t>C++.</w:t>
      </w:r>
    </w:p>
    <w:sectPr w:rsidR="000C5A4A" w:rsidRPr="008B608D" w:rsidSect="00DA395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4A" w:rsidRDefault="000C5A4A" w:rsidP="00DA3953">
      <w:r>
        <w:separator/>
      </w:r>
    </w:p>
  </w:endnote>
  <w:endnote w:type="continuationSeparator" w:id="0">
    <w:p w:rsidR="000C5A4A" w:rsidRDefault="000C5A4A" w:rsidP="00DA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A4A" w:rsidRPr="00682978" w:rsidRDefault="000C5A4A" w:rsidP="00682978">
    <w:pPr>
      <w:pStyle w:val="Footer"/>
      <w:jc w:val="center"/>
      <w:rPr>
        <w:szCs w:val="28"/>
      </w:rPr>
    </w:pPr>
    <w:r w:rsidRPr="00682978">
      <w:rPr>
        <w:szCs w:val="28"/>
      </w:rPr>
      <w:fldChar w:fldCharType="begin"/>
    </w:r>
    <w:r w:rsidRPr="00682978">
      <w:rPr>
        <w:szCs w:val="28"/>
      </w:rPr>
      <w:instrText>PAGE   \* MERGEFORMAT</w:instrText>
    </w:r>
    <w:r w:rsidRPr="00682978">
      <w:rPr>
        <w:szCs w:val="28"/>
      </w:rPr>
      <w:fldChar w:fldCharType="separate"/>
    </w:r>
    <w:r>
      <w:rPr>
        <w:noProof/>
        <w:szCs w:val="28"/>
      </w:rPr>
      <w:t>3</w:t>
    </w:r>
    <w:r w:rsidRPr="00682978">
      <w:rPr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4A" w:rsidRDefault="000C5A4A" w:rsidP="00DA3953">
      <w:r>
        <w:separator/>
      </w:r>
    </w:p>
  </w:footnote>
  <w:footnote w:type="continuationSeparator" w:id="0">
    <w:p w:rsidR="000C5A4A" w:rsidRDefault="000C5A4A" w:rsidP="00DA3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C365A"/>
    <w:rsid w:val="000C5A4A"/>
    <w:rsid w:val="000E4C23"/>
    <w:rsid w:val="000F574F"/>
    <w:rsid w:val="001314ED"/>
    <w:rsid w:val="0013206F"/>
    <w:rsid w:val="0013360F"/>
    <w:rsid w:val="001452ED"/>
    <w:rsid w:val="001B0CEC"/>
    <w:rsid w:val="001B6AEB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8382A"/>
    <w:rsid w:val="00291399"/>
    <w:rsid w:val="002E00D5"/>
    <w:rsid w:val="00307EE1"/>
    <w:rsid w:val="00324A68"/>
    <w:rsid w:val="00356099"/>
    <w:rsid w:val="00372D53"/>
    <w:rsid w:val="00392327"/>
    <w:rsid w:val="003C64C6"/>
    <w:rsid w:val="003D55D8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35E7"/>
    <w:rsid w:val="005F7776"/>
    <w:rsid w:val="0060656F"/>
    <w:rsid w:val="00630F7A"/>
    <w:rsid w:val="00643A3C"/>
    <w:rsid w:val="006442CA"/>
    <w:rsid w:val="00672CD6"/>
    <w:rsid w:val="00682978"/>
    <w:rsid w:val="00685229"/>
    <w:rsid w:val="006B003C"/>
    <w:rsid w:val="006C1898"/>
    <w:rsid w:val="006C656A"/>
    <w:rsid w:val="006D0CBD"/>
    <w:rsid w:val="006F1E8B"/>
    <w:rsid w:val="006F3139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3500E"/>
    <w:rsid w:val="008442F8"/>
    <w:rsid w:val="00850368"/>
    <w:rsid w:val="00857CF7"/>
    <w:rsid w:val="00864179"/>
    <w:rsid w:val="008A0052"/>
    <w:rsid w:val="008A4902"/>
    <w:rsid w:val="008B608D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67DBB"/>
    <w:rsid w:val="00C94987"/>
    <w:rsid w:val="00CA1A74"/>
    <w:rsid w:val="00CE25CE"/>
    <w:rsid w:val="00D01ACF"/>
    <w:rsid w:val="00D055D5"/>
    <w:rsid w:val="00D10C3E"/>
    <w:rsid w:val="00D122C6"/>
    <w:rsid w:val="00D2337F"/>
    <w:rsid w:val="00D24B12"/>
    <w:rsid w:val="00D61BCB"/>
    <w:rsid w:val="00D93356"/>
    <w:rsid w:val="00DA3953"/>
    <w:rsid w:val="00DC1D48"/>
    <w:rsid w:val="00DD110D"/>
    <w:rsid w:val="00DD3CFF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E6D"/>
    <w:pPr>
      <w:spacing w:line="360" w:lineRule="auto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E6D"/>
    <w:pPr>
      <w:keepNext/>
      <w:keepLines/>
      <w:spacing w:before="300" w:after="200"/>
      <w:ind w:firstLine="357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E6D"/>
    <w:pPr>
      <w:keepNext/>
      <w:keepLines/>
      <w:spacing w:before="40"/>
      <w:outlineLvl w:val="1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6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6D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39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39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045D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27045D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60D6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960D66"/>
    <w:rPr>
      <w:rFonts w:cs="Times New Roman"/>
      <w:color w:val="954F72"/>
      <w:u w:val="single"/>
    </w:rPr>
  </w:style>
  <w:style w:type="paragraph" w:styleId="TOCHeading">
    <w:name w:val="TOC Heading"/>
    <w:basedOn w:val="Heading1"/>
    <w:next w:val="Normal"/>
    <w:uiPriority w:val="99"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793E6D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793E6D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TOC3">
    <w:name w:val="toc 3"/>
    <w:basedOn w:val="Normal"/>
    <w:next w:val="Normal"/>
    <w:autoRedefine/>
    <w:uiPriority w:val="99"/>
    <w:semiHidden/>
    <w:rsid w:val="00793E6D"/>
    <w:pPr>
      <w:ind w:left="56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93E6D"/>
    <w:pPr>
      <w:ind w:left="84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793E6D"/>
    <w:pPr>
      <w:ind w:left="11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793E6D"/>
    <w:pPr>
      <w:ind w:left="14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793E6D"/>
    <w:pPr>
      <w:ind w:left="168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793E6D"/>
    <w:pPr>
      <w:ind w:left="196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93E6D"/>
    <w:pPr>
      <w:ind w:left="224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929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357</TotalTime>
  <Pages>3</Pages>
  <Words>201</Words>
  <Characters>1148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Виктор</cp:lastModifiedBy>
  <cp:revision>159</cp:revision>
  <cp:lastPrinted>2019-10-17T21:45:00Z</cp:lastPrinted>
  <dcterms:created xsi:type="dcterms:W3CDTF">2018-09-18T21:55:00Z</dcterms:created>
  <dcterms:modified xsi:type="dcterms:W3CDTF">2022-05-19T23:19:00Z</dcterms:modified>
</cp:coreProperties>
</file>